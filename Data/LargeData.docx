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AB9F" w14:textId="77777777" w:rsidR="0083265A" w:rsidRDefault="00DB693D" w:rsidP="0041456D">
      <w:pPr>
        <w:pStyle w:val="Nidungvnbn"/>
        <w:ind w:left="720"/>
      </w:pPr>
      <w:bookmarkStart w:id="0" w:name="_Toc387692905"/>
      <w:r w:rsidRPr="00DB693D">
        <w:t xml:space="preserve">Quá trình hình thành và phát triển của đất nước gắn liền với tư duy của Đảng với sự thay đổi cơ chế, quản lý kinh tế, với sự ra đời của nền kinh tế thị trường định hướng xã hội chủ nghĩa. Điều đó được thể hiện rất rõ trong nhận thức của Đảng qua các kì Đại hội. Với xu thế phát triển và quốc tế hóa với nhiều hình thức, từng bước thích ứng với thị trường toàn cầu hóa. Tuy nhiên, Đại hội Đại biểu toàn quốc lần thứ XII chỉ ra những hạn chế vẫn tồn tại xuyên suốt các kì đại hội. Đó chính là việc hoàn thiện thể chế còn chậm, thiếu kiên quyết,… Hội nhập kinh tế còn chưa kết hợp và phát huy tốt những nguồn lực. Nguyên nhân là do nhận thức kém về nền kinh tế thị trường định hướng Xã hội chủ nghĩa có nhiều thiếu sót và áp dụng thể chế còn nhiều bất cập. Để phát triển nền kinh tế thị trường thì chúng ta phải nhận thức đúng đắn, nắm rõ nội dung và áp dụng tốt các quy luật của kinh tế thị trường. </w:t>
      </w:r>
    </w:p>
    <w:bookmarkEnd w:id="0"/>
    <w:p w14:paraId="6FCAA07E" w14:textId="77777777" w:rsidR="0041456D" w:rsidRDefault="0041456D" w:rsidP="0041456D">
      <w:pPr>
        <w:pStyle w:val="Nidungvnbn"/>
        <w:ind w:left="720"/>
      </w:pPr>
      <w:r w:rsidRPr="00DB693D">
        <w:t xml:space="preserve">Quá trình hình thành và phát triển của đất nước gắn liền với tư duy của Đảng với sự thay đổi cơ chế, quản lý kinh tế, với sự ra đời của nền kinh tế thị trường định hướng xã hội chủ nghĩa. Điều đó được thể hiện rất rõ trong nhận thức của Đảng qua các kì Đại hội. Với xu thế phát triển và quốc tế hóa với nhiều hình thức, từng bước thích ứng với thị trường toàn cầu hóa. Tuy nhiên, Đại hội Đại biểu toàn quốc lần thứ XII chỉ ra những hạn chế vẫn tồn tại xuyên suốt các kì đại hội. Đó chính là việc hoàn thiện thể chế còn chậm, thiếu kiên quyết,… Hội nhập kinh tế còn chưa kết hợp và phát huy tốt những nguồn lực. Nguyên nhân là do nhận thức kém về nền kinh tế thị trường định hướng Xã hội chủ nghĩa có nhiều thiếu sót và áp dụng thể chế còn nhiều bất cập. Để phát triển nền kinh tế thị trường thì chúng ta phải nhận thức đúng đắn, nắm rõ nội dung và áp dụng tốt các quy luật của kinh tế thị trường. </w:t>
      </w:r>
    </w:p>
    <w:p w14:paraId="5070AC1E" w14:textId="122052C1" w:rsidR="00CE4126" w:rsidRDefault="0041456D" w:rsidP="00CE4126">
      <w:pPr>
        <w:pStyle w:val="Nidungvnbn"/>
        <w:ind w:left="720"/>
      </w:pPr>
      <w:r w:rsidRPr="00DB693D">
        <w:t xml:space="preserve">Quá trình hình thành và phát triển của đất nước gắn liền với tư duy của Đảng với sự thay đổi cơ chế, quản lý kinh tế, với sự ra đời của nền kinh tế thị trường định hướng xã hội chủ nghĩa. Điều đó được thể hiện rất rõ trong nhận thức của Đảng qua các kì Đại hội. Với xu thế phát triển và quốc tế hóa với nhiều hình thức, từng bước thích ứng với thị trường toàn cầu hóa. Tuy nhiên, Đại hội Đại biểu toàn quốc lần thứ XII chỉ ra những hạn chế vẫn tồn tại xuyên suốt các kì đại hội. Đó chính là việc hoàn </w:t>
      </w:r>
      <w:r w:rsidRPr="00DB693D">
        <w:lastRenderedPageBreak/>
        <w:t xml:space="preserve">thiện thể chế còn chậm, thiếu kiên quyết,… Hội nhập kinh tế còn chưa kết hợp và phát huy tốt những nguồn lực. Nguyên nhân là do nhận thức kém về nền kinh tế thị trường định hướng Xã hội chủ nghĩa có nhiều thiếu sót và áp dụng thể chế còn nhiều bất cập. Để phát triển nền kinh tế thị trường thì chúng ta phải nhận thức đúng đắn, nắm rõ nội dung và áp dụng tốt các quy luật của kinh tế thị trường. </w:t>
      </w:r>
      <w:r w:rsidR="00CE4126" w:rsidRPr="00DB693D">
        <w:t>Quá trình hình thành và phát triển của đất nước gắn liền với tư duy của Đảng với sự thay đổi cơ chế, quản lý kinh tế, với sự ra đời của nền kinh tế thị trường định hướng xã hội chủ nghĩa. Điều đó được thể hiện rất rõ trong nhận thức của Đảng qua các kì Đại hội. Với xu thế phát triển và quốc tế hóa với nhiều hình thức, từng bước thích ứng với thị trường toàn cầu hóa. Tuy nhiên, Đại hội Đại biểu toàn quốc lần thứ XII chỉ ra những hạn chế vẫn tồn tại xuyên suốt các kì đại hội. Đó chính là việc hoàn thiện thể chế còn chậm, thiếu kiên quyết,… Hội nhập kinh tế còn chưa kết hợp và phát huy tốt những nguồn lực. Nguyên nhân là do nhận thức kém về nền kinh tế thị trường định hướng Xã hội chủ nghĩa có nhiều thiếu sót và áp dụng thể chế còn nhiều bất cập. Để phát triển nền kinh tế thị trường thì chúng ta phải nhận thức đúng đắn, nắm rõ nội dung và áp dụng tốt các quy luật của kinh tế thị trường. Quá trình hình thành và phát triển của đất nước gắn liền với tư duy của Đảng với sự thay đổi cơ chế, quản lý kinh tế, với sự ra đời của nền kinh tế thị trường định hướng xã hội chủ nghĩa. Điều đó được thể hiện rất rõ trong nhận thức của Đảng qua các kì Đại hội. Với xu thế phát triển và quốc tế hóa với nhiều hình thức, từng bước thích ứng với thị trường toàn cầu hóa. Tuy nhiên, Đại hội Đại biểu toàn quốc lần thứ XII chỉ ra những hạn chế vẫn tồn tại xuyên suốt các kì đại hội. Đó chính là việc hoàn thiện thể chế còn chậm, thiếu kiên quyết,… Hội nhập kinh tế còn chưa kết hợp và phát huy tốt những nguồn lực. Nguyên nhân là do nhận thức kém về nền kinh tế thị trường định hướng Xã hội chủ nghĩa có nhiều thiếu sót và áp dụng thể chế còn nhiều bất cập. Để phát triển nền kinh tế thị trường thì chúng ta phải nhận thức đúng đắn, nắm rõ nội dung và áp dụng tốt các quy luật của kinh tế thị trường.</w:t>
      </w:r>
      <w:r w:rsidR="006C7B14">
        <w:t xml:space="preserve"> 1000 từ</w:t>
      </w:r>
    </w:p>
    <w:p w14:paraId="080E94B1" w14:textId="0D87C95A" w:rsidR="00CE4126" w:rsidRDefault="00CE4126" w:rsidP="00CE4126">
      <w:pPr>
        <w:pStyle w:val="Nidungvnbn"/>
        <w:ind w:left="720"/>
      </w:pPr>
    </w:p>
    <w:p w14:paraId="4B7BFE9B" w14:textId="326B10CF" w:rsidR="0041456D" w:rsidRDefault="0041456D" w:rsidP="0041456D">
      <w:pPr>
        <w:pStyle w:val="Nidungvnbn"/>
        <w:ind w:left="720"/>
      </w:pPr>
    </w:p>
    <w:p w14:paraId="17D5511B" w14:textId="4A426287" w:rsidR="00CC02F6" w:rsidRPr="00305EE9" w:rsidRDefault="00CC02F6" w:rsidP="0041456D">
      <w:pPr>
        <w:pStyle w:val="Nidungvnbn"/>
        <w:ind w:left="720"/>
      </w:pPr>
    </w:p>
    <w:sectPr w:rsidR="00CC02F6" w:rsidRPr="00305EE9" w:rsidSect="002F1661">
      <w:headerReference w:type="default" r:id="rId8"/>
      <w:pgSz w:w="12240" w:h="15840"/>
      <w:pgMar w:top="1701" w:right="1134" w:bottom="1701" w:left="1701" w:header="720" w:footer="720" w:gutter="0"/>
      <w:pgNumType w:fmt="lowerRoman"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2A14" w14:textId="77777777" w:rsidR="00FF7C8B" w:rsidRDefault="00FF7C8B" w:rsidP="00453AB1">
      <w:r>
        <w:separator/>
      </w:r>
    </w:p>
  </w:endnote>
  <w:endnote w:type="continuationSeparator" w:id="0">
    <w:p w14:paraId="5F2E7251" w14:textId="77777777" w:rsidR="00FF7C8B" w:rsidRDefault="00FF7C8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E1C6" w14:textId="77777777" w:rsidR="00FF7C8B" w:rsidRDefault="00FF7C8B" w:rsidP="00453AB1">
      <w:r>
        <w:separator/>
      </w:r>
    </w:p>
  </w:footnote>
  <w:footnote w:type="continuationSeparator" w:id="0">
    <w:p w14:paraId="25BC7EC3" w14:textId="77777777" w:rsidR="00FF7C8B" w:rsidRDefault="00FF7C8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F783" w14:textId="519B322A" w:rsidR="00BF159A" w:rsidRDefault="00BF159A" w:rsidP="00F10B7F">
    <w:pPr>
      <w:pStyle w:val="Header"/>
      <w:jc w:val="center"/>
    </w:pPr>
  </w:p>
  <w:p w14:paraId="28A78154" w14:textId="77777777" w:rsidR="00BF159A" w:rsidRDefault="00BF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7B"/>
    <w:multiLevelType w:val="hybridMultilevel"/>
    <w:tmpl w:val="D810946A"/>
    <w:lvl w:ilvl="0" w:tplc="68C25C2E">
      <w:start w:val="1"/>
      <w:numFmt w:val="bullet"/>
      <w:lvlText w:val="●"/>
      <w:lvlJc w:val="left"/>
      <w:pPr>
        <w:tabs>
          <w:tab w:val="num" w:pos="720"/>
        </w:tabs>
        <w:ind w:left="720" w:hanging="360"/>
      </w:pPr>
      <w:rPr>
        <w:rFonts w:ascii="Arial" w:hAnsi="Arial" w:hint="default"/>
      </w:rPr>
    </w:lvl>
    <w:lvl w:ilvl="1" w:tplc="39DAB0BC">
      <w:start w:val="1"/>
      <w:numFmt w:val="bullet"/>
      <w:lvlText w:val="-"/>
      <w:lvlJc w:val="left"/>
      <w:pPr>
        <w:ind w:left="1440" w:hanging="360"/>
      </w:pPr>
      <w:rPr>
        <w:rFonts w:ascii="Times New Roman" w:eastAsia="Times New Roman" w:hAnsi="Times New Roman" w:cs="Times New Roman" w:hint="default"/>
      </w:rPr>
    </w:lvl>
    <w:lvl w:ilvl="2" w:tplc="22EC1D8A" w:tentative="1">
      <w:start w:val="1"/>
      <w:numFmt w:val="bullet"/>
      <w:lvlText w:val="●"/>
      <w:lvlJc w:val="left"/>
      <w:pPr>
        <w:tabs>
          <w:tab w:val="num" w:pos="2160"/>
        </w:tabs>
        <w:ind w:left="2160" w:hanging="360"/>
      </w:pPr>
      <w:rPr>
        <w:rFonts w:ascii="Arial" w:hAnsi="Arial" w:hint="default"/>
      </w:rPr>
    </w:lvl>
    <w:lvl w:ilvl="3" w:tplc="B698578E" w:tentative="1">
      <w:start w:val="1"/>
      <w:numFmt w:val="bullet"/>
      <w:lvlText w:val="●"/>
      <w:lvlJc w:val="left"/>
      <w:pPr>
        <w:tabs>
          <w:tab w:val="num" w:pos="2880"/>
        </w:tabs>
        <w:ind w:left="2880" w:hanging="360"/>
      </w:pPr>
      <w:rPr>
        <w:rFonts w:ascii="Arial" w:hAnsi="Arial" w:hint="default"/>
      </w:rPr>
    </w:lvl>
    <w:lvl w:ilvl="4" w:tplc="41DE5240" w:tentative="1">
      <w:start w:val="1"/>
      <w:numFmt w:val="bullet"/>
      <w:lvlText w:val="●"/>
      <w:lvlJc w:val="left"/>
      <w:pPr>
        <w:tabs>
          <w:tab w:val="num" w:pos="3600"/>
        </w:tabs>
        <w:ind w:left="3600" w:hanging="360"/>
      </w:pPr>
      <w:rPr>
        <w:rFonts w:ascii="Arial" w:hAnsi="Arial" w:hint="default"/>
      </w:rPr>
    </w:lvl>
    <w:lvl w:ilvl="5" w:tplc="CD166694" w:tentative="1">
      <w:start w:val="1"/>
      <w:numFmt w:val="bullet"/>
      <w:lvlText w:val="●"/>
      <w:lvlJc w:val="left"/>
      <w:pPr>
        <w:tabs>
          <w:tab w:val="num" w:pos="4320"/>
        </w:tabs>
        <w:ind w:left="4320" w:hanging="360"/>
      </w:pPr>
      <w:rPr>
        <w:rFonts w:ascii="Arial" w:hAnsi="Arial" w:hint="default"/>
      </w:rPr>
    </w:lvl>
    <w:lvl w:ilvl="6" w:tplc="A594B162" w:tentative="1">
      <w:start w:val="1"/>
      <w:numFmt w:val="bullet"/>
      <w:lvlText w:val="●"/>
      <w:lvlJc w:val="left"/>
      <w:pPr>
        <w:tabs>
          <w:tab w:val="num" w:pos="5040"/>
        </w:tabs>
        <w:ind w:left="5040" w:hanging="360"/>
      </w:pPr>
      <w:rPr>
        <w:rFonts w:ascii="Arial" w:hAnsi="Arial" w:hint="default"/>
      </w:rPr>
    </w:lvl>
    <w:lvl w:ilvl="7" w:tplc="6F963DA4" w:tentative="1">
      <w:start w:val="1"/>
      <w:numFmt w:val="bullet"/>
      <w:lvlText w:val="●"/>
      <w:lvlJc w:val="left"/>
      <w:pPr>
        <w:tabs>
          <w:tab w:val="num" w:pos="5760"/>
        </w:tabs>
        <w:ind w:left="5760" w:hanging="360"/>
      </w:pPr>
      <w:rPr>
        <w:rFonts w:ascii="Arial" w:hAnsi="Arial" w:hint="default"/>
      </w:rPr>
    </w:lvl>
    <w:lvl w:ilvl="8" w:tplc="3F6EF4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F2CEE"/>
    <w:multiLevelType w:val="hybridMultilevel"/>
    <w:tmpl w:val="A846F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F0D94"/>
    <w:multiLevelType w:val="hybridMultilevel"/>
    <w:tmpl w:val="9A88C5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35359"/>
    <w:multiLevelType w:val="hybridMultilevel"/>
    <w:tmpl w:val="8D44F4A0"/>
    <w:lvl w:ilvl="0" w:tplc="68C25C2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F677F"/>
    <w:multiLevelType w:val="hybridMultilevel"/>
    <w:tmpl w:val="5D32D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DB0FE8"/>
    <w:multiLevelType w:val="hybridMultilevel"/>
    <w:tmpl w:val="C026F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A77217"/>
    <w:multiLevelType w:val="multilevel"/>
    <w:tmpl w:val="416079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BC599A"/>
    <w:multiLevelType w:val="hybridMultilevel"/>
    <w:tmpl w:val="6598E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C3443F"/>
    <w:multiLevelType w:val="hybridMultilevel"/>
    <w:tmpl w:val="D83C1C9C"/>
    <w:lvl w:ilvl="0" w:tplc="5FA817F0">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11D54A7C"/>
    <w:multiLevelType w:val="hybridMultilevel"/>
    <w:tmpl w:val="61EE7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89163D"/>
    <w:multiLevelType w:val="hybridMultilevel"/>
    <w:tmpl w:val="EFE6F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7770F4"/>
    <w:multiLevelType w:val="hybridMultilevel"/>
    <w:tmpl w:val="EFCC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7960B05"/>
    <w:multiLevelType w:val="hybridMultilevel"/>
    <w:tmpl w:val="BE7E837C"/>
    <w:lvl w:ilvl="0" w:tplc="68C25C2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F2508F"/>
    <w:multiLevelType w:val="hybridMultilevel"/>
    <w:tmpl w:val="2DF691A8"/>
    <w:lvl w:ilvl="0" w:tplc="43346FB6">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18330B96"/>
    <w:multiLevelType w:val="hybridMultilevel"/>
    <w:tmpl w:val="6A5A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60075"/>
    <w:multiLevelType w:val="hybridMultilevel"/>
    <w:tmpl w:val="5560D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381608"/>
    <w:multiLevelType w:val="hybridMultilevel"/>
    <w:tmpl w:val="A7FA9E70"/>
    <w:lvl w:ilvl="0" w:tplc="A84E58B6">
      <w:start w:val="1"/>
      <w:numFmt w:val="bullet"/>
      <w:lvlText w:val=""/>
      <w:lvlJc w:val="left"/>
      <w:pPr>
        <w:tabs>
          <w:tab w:val="num" w:pos="720"/>
        </w:tabs>
        <w:ind w:left="720" w:hanging="360"/>
      </w:pPr>
      <w:rPr>
        <w:rFonts w:ascii="Wingdings" w:hAnsi="Wingdings" w:hint="default"/>
      </w:rPr>
    </w:lvl>
    <w:lvl w:ilvl="1" w:tplc="947CDF84" w:tentative="1">
      <w:start w:val="1"/>
      <w:numFmt w:val="bullet"/>
      <w:lvlText w:val=""/>
      <w:lvlJc w:val="left"/>
      <w:pPr>
        <w:tabs>
          <w:tab w:val="num" w:pos="1440"/>
        </w:tabs>
        <w:ind w:left="1440" w:hanging="360"/>
      </w:pPr>
      <w:rPr>
        <w:rFonts w:ascii="Wingdings" w:hAnsi="Wingdings" w:hint="default"/>
      </w:rPr>
    </w:lvl>
    <w:lvl w:ilvl="2" w:tplc="6FD85568" w:tentative="1">
      <w:start w:val="1"/>
      <w:numFmt w:val="bullet"/>
      <w:lvlText w:val=""/>
      <w:lvlJc w:val="left"/>
      <w:pPr>
        <w:tabs>
          <w:tab w:val="num" w:pos="2160"/>
        </w:tabs>
        <w:ind w:left="2160" w:hanging="360"/>
      </w:pPr>
      <w:rPr>
        <w:rFonts w:ascii="Wingdings" w:hAnsi="Wingdings" w:hint="default"/>
      </w:rPr>
    </w:lvl>
    <w:lvl w:ilvl="3" w:tplc="D74872C8" w:tentative="1">
      <w:start w:val="1"/>
      <w:numFmt w:val="bullet"/>
      <w:lvlText w:val=""/>
      <w:lvlJc w:val="left"/>
      <w:pPr>
        <w:tabs>
          <w:tab w:val="num" w:pos="2880"/>
        </w:tabs>
        <w:ind w:left="2880" w:hanging="360"/>
      </w:pPr>
      <w:rPr>
        <w:rFonts w:ascii="Wingdings" w:hAnsi="Wingdings" w:hint="default"/>
      </w:rPr>
    </w:lvl>
    <w:lvl w:ilvl="4" w:tplc="C25CE136" w:tentative="1">
      <w:start w:val="1"/>
      <w:numFmt w:val="bullet"/>
      <w:lvlText w:val=""/>
      <w:lvlJc w:val="left"/>
      <w:pPr>
        <w:tabs>
          <w:tab w:val="num" w:pos="3600"/>
        </w:tabs>
        <w:ind w:left="3600" w:hanging="360"/>
      </w:pPr>
      <w:rPr>
        <w:rFonts w:ascii="Wingdings" w:hAnsi="Wingdings" w:hint="default"/>
      </w:rPr>
    </w:lvl>
    <w:lvl w:ilvl="5" w:tplc="990AA124" w:tentative="1">
      <w:start w:val="1"/>
      <w:numFmt w:val="bullet"/>
      <w:lvlText w:val=""/>
      <w:lvlJc w:val="left"/>
      <w:pPr>
        <w:tabs>
          <w:tab w:val="num" w:pos="4320"/>
        </w:tabs>
        <w:ind w:left="4320" w:hanging="360"/>
      </w:pPr>
      <w:rPr>
        <w:rFonts w:ascii="Wingdings" w:hAnsi="Wingdings" w:hint="default"/>
      </w:rPr>
    </w:lvl>
    <w:lvl w:ilvl="6" w:tplc="8862B3C6" w:tentative="1">
      <w:start w:val="1"/>
      <w:numFmt w:val="bullet"/>
      <w:lvlText w:val=""/>
      <w:lvlJc w:val="left"/>
      <w:pPr>
        <w:tabs>
          <w:tab w:val="num" w:pos="5040"/>
        </w:tabs>
        <w:ind w:left="5040" w:hanging="360"/>
      </w:pPr>
      <w:rPr>
        <w:rFonts w:ascii="Wingdings" w:hAnsi="Wingdings" w:hint="default"/>
      </w:rPr>
    </w:lvl>
    <w:lvl w:ilvl="7" w:tplc="31AE3124" w:tentative="1">
      <w:start w:val="1"/>
      <w:numFmt w:val="bullet"/>
      <w:lvlText w:val=""/>
      <w:lvlJc w:val="left"/>
      <w:pPr>
        <w:tabs>
          <w:tab w:val="num" w:pos="5760"/>
        </w:tabs>
        <w:ind w:left="5760" w:hanging="360"/>
      </w:pPr>
      <w:rPr>
        <w:rFonts w:ascii="Wingdings" w:hAnsi="Wingdings" w:hint="default"/>
      </w:rPr>
    </w:lvl>
    <w:lvl w:ilvl="8" w:tplc="BCDCBE4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EA6651"/>
    <w:multiLevelType w:val="hybridMultilevel"/>
    <w:tmpl w:val="7F58B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4B7754"/>
    <w:multiLevelType w:val="hybridMultilevel"/>
    <w:tmpl w:val="F37A1318"/>
    <w:lvl w:ilvl="0" w:tplc="5BEE3C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27B8F"/>
    <w:multiLevelType w:val="hybridMultilevel"/>
    <w:tmpl w:val="FE884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126941"/>
    <w:multiLevelType w:val="hybridMultilevel"/>
    <w:tmpl w:val="65B43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C00DB4"/>
    <w:multiLevelType w:val="hybridMultilevel"/>
    <w:tmpl w:val="CFB2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A149D5"/>
    <w:multiLevelType w:val="multilevel"/>
    <w:tmpl w:val="1D36085C"/>
    <w:lvl w:ilvl="0">
      <w:start w:val="1"/>
      <w:numFmt w:val="decimal"/>
      <w:lvlText w:val="%1."/>
      <w:lvlJc w:val="left"/>
      <w:pPr>
        <w:ind w:left="216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35C87566"/>
    <w:multiLevelType w:val="hybridMultilevel"/>
    <w:tmpl w:val="2ACE670E"/>
    <w:lvl w:ilvl="0" w:tplc="68C25C2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9D53FA"/>
    <w:multiLevelType w:val="hybridMultilevel"/>
    <w:tmpl w:val="D5FA4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033224"/>
    <w:multiLevelType w:val="hybridMultilevel"/>
    <w:tmpl w:val="BDF02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A61961"/>
    <w:multiLevelType w:val="hybridMultilevel"/>
    <w:tmpl w:val="CCBA8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EF50A4"/>
    <w:multiLevelType w:val="hybridMultilevel"/>
    <w:tmpl w:val="F168B426"/>
    <w:lvl w:ilvl="0" w:tplc="68C25C2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583BF9"/>
    <w:multiLevelType w:val="hybridMultilevel"/>
    <w:tmpl w:val="1B06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216D80"/>
    <w:multiLevelType w:val="hybridMultilevel"/>
    <w:tmpl w:val="2C5C2F30"/>
    <w:lvl w:ilvl="0" w:tplc="68C25C2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C4590E"/>
    <w:multiLevelType w:val="hybridMultilevel"/>
    <w:tmpl w:val="8D96346E"/>
    <w:lvl w:ilvl="0" w:tplc="68C25C2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D340A9"/>
    <w:multiLevelType w:val="hybridMultilevel"/>
    <w:tmpl w:val="AF68B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55022E"/>
    <w:multiLevelType w:val="hybridMultilevel"/>
    <w:tmpl w:val="FFD65760"/>
    <w:lvl w:ilvl="0" w:tplc="3B3A84F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D62299"/>
    <w:multiLevelType w:val="hybridMultilevel"/>
    <w:tmpl w:val="88DA9AB0"/>
    <w:lvl w:ilvl="0" w:tplc="C24C5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1A4391"/>
    <w:multiLevelType w:val="hybridMultilevel"/>
    <w:tmpl w:val="6EAC28B6"/>
    <w:lvl w:ilvl="0" w:tplc="38D0D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41087F"/>
    <w:multiLevelType w:val="hybridMultilevel"/>
    <w:tmpl w:val="1FCE9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0E3211"/>
    <w:multiLevelType w:val="hybridMultilevel"/>
    <w:tmpl w:val="D8CCA9C4"/>
    <w:lvl w:ilvl="0" w:tplc="44549F4A">
      <w:start w:val="1"/>
      <w:numFmt w:val="bullet"/>
      <w:lvlText w:val="●"/>
      <w:lvlJc w:val="left"/>
      <w:pPr>
        <w:tabs>
          <w:tab w:val="num" w:pos="720"/>
        </w:tabs>
        <w:ind w:left="720" w:hanging="360"/>
      </w:pPr>
      <w:rPr>
        <w:rFonts w:ascii="Arial" w:hAnsi="Arial" w:hint="default"/>
      </w:rPr>
    </w:lvl>
    <w:lvl w:ilvl="1" w:tplc="8C0C1358" w:tentative="1">
      <w:start w:val="1"/>
      <w:numFmt w:val="bullet"/>
      <w:lvlText w:val="●"/>
      <w:lvlJc w:val="left"/>
      <w:pPr>
        <w:tabs>
          <w:tab w:val="num" w:pos="1440"/>
        </w:tabs>
        <w:ind w:left="1440" w:hanging="360"/>
      </w:pPr>
      <w:rPr>
        <w:rFonts w:ascii="Arial" w:hAnsi="Arial" w:hint="default"/>
      </w:rPr>
    </w:lvl>
    <w:lvl w:ilvl="2" w:tplc="8FA05B1A" w:tentative="1">
      <w:start w:val="1"/>
      <w:numFmt w:val="bullet"/>
      <w:lvlText w:val="●"/>
      <w:lvlJc w:val="left"/>
      <w:pPr>
        <w:tabs>
          <w:tab w:val="num" w:pos="2160"/>
        </w:tabs>
        <w:ind w:left="2160" w:hanging="360"/>
      </w:pPr>
      <w:rPr>
        <w:rFonts w:ascii="Arial" w:hAnsi="Arial" w:hint="default"/>
      </w:rPr>
    </w:lvl>
    <w:lvl w:ilvl="3" w:tplc="58B6B7CA" w:tentative="1">
      <w:start w:val="1"/>
      <w:numFmt w:val="bullet"/>
      <w:lvlText w:val="●"/>
      <w:lvlJc w:val="left"/>
      <w:pPr>
        <w:tabs>
          <w:tab w:val="num" w:pos="2880"/>
        </w:tabs>
        <w:ind w:left="2880" w:hanging="360"/>
      </w:pPr>
      <w:rPr>
        <w:rFonts w:ascii="Arial" w:hAnsi="Arial" w:hint="default"/>
      </w:rPr>
    </w:lvl>
    <w:lvl w:ilvl="4" w:tplc="3E5264E4" w:tentative="1">
      <w:start w:val="1"/>
      <w:numFmt w:val="bullet"/>
      <w:lvlText w:val="●"/>
      <w:lvlJc w:val="left"/>
      <w:pPr>
        <w:tabs>
          <w:tab w:val="num" w:pos="3600"/>
        </w:tabs>
        <w:ind w:left="3600" w:hanging="360"/>
      </w:pPr>
      <w:rPr>
        <w:rFonts w:ascii="Arial" w:hAnsi="Arial" w:hint="default"/>
      </w:rPr>
    </w:lvl>
    <w:lvl w:ilvl="5" w:tplc="D75C5C84" w:tentative="1">
      <w:start w:val="1"/>
      <w:numFmt w:val="bullet"/>
      <w:lvlText w:val="●"/>
      <w:lvlJc w:val="left"/>
      <w:pPr>
        <w:tabs>
          <w:tab w:val="num" w:pos="4320"/>
        </w:tabs>
        <w:ind w:left="4320" w:hanging="360"/>
      </w:pPr>
      <w:rPr>
        <w:rFonts w:ascii="Arial" w:hAnsi="Arial" w:hint="default"/>
      </w:rPr>
    </w:lvl>
    <w:lvl w:ilvl="6" w:tplc="B0648F9A" w:tentative="1">
      <w:start w:val="1"/>
      <w:numFmt w:val="bullet"/>
      <w:lvlText w:val="●"/>
      <w:lvlJc w:val="left"/>
      <w:pPr>
        <w:tabs>
          <w:tab w:val="num" w:pos="5040"/>
        </w:tabs>
        <w:ind w:left="5040" w:hanging="360"/>
      </w:pPr>
      <w:rPr>
        <w:rFonts w:ascii="Arial" w:hAnsi="Arial" w:hint="default"/>
      </w:rPr>
    </w:lvl>
    <w:lvl w:ilvl="7" w:tplc="8B6084B2" w:tentative="1">
      <w:start w:val="1"/>
      <w:numFmt w:val="bullet"/>
      <w:lvlText w:val="●"/>
      <w:lvlJc w:val="left"/>
      <w:pPr>
        <w:tabs>
          <w:tab w:val="num" w:pos="5760"/>
        </w:tabs>
        <w:ind w:left="5760" w:hanging="360"/>
      </w:pPr>
      <w:rPr>
        <w:rFonts w:ascii="Arial" w:hAnsi="Arial" w:hint="default"/>
      </w:rPr>
    </w:lvl>
    <w:lvl w:ilvl="8" w:tplc="2A3CCED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66A784B"/>
    <w:multiLevelType w:val="hybridMultilevel"/>
    <w:tmpl w:val="6EA8C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7022D2A"/>
    <w:multiLevelType w:val="hybridMultilevel"/>
    <w:tmpl w:val="9D40081A"/>
    <w:lvl w:ilvl="0" w:tplc="04883D5E">
      <w:start w:val="2"/>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8DB162B"/>
    <w:multiLevelType w:val="hybridMultilevel"/>
    <w:tmpl w:val="3F6C9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3B3260"/>
    <w:multiLevelType w:val="hybridMultilevel"/>
    <w:tmpl w:val="B65ED316"/>
    <w:lvl w:ilvl="0" w:tplc="68C25C2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6E4133A"/>
    <w:multiLevelType w:val="hybridMultilevel"/>
    <w:tmpl w:val="9908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5964DC"/>
    <w:multiLevelType w:val="hybridMultilevel"/>
    <w:tmpl w:val="53FA3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C733A97"/>
    <w:multiLevelType w:val="hybridMultilevel"/>
    <w:tmpl w:val="FB267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E645489"/>
    <w:multiLevelType w:val="hybridMultilevel"/>
    <w:tmpl w:val="C8723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FA26232"/>
    <w:multiLevelType w:val="hybridMultilevel"/>
    <w:tmpl w:val="E73A22BA"/>
    <w:lvl w:ilvl="0" w:tplc="68C25C2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8A0F52"/>
    <w:multiLevelType w:val="hybridMultilevel"/>
    <w:tmpl w:val="008E89FC"/>
    <w:lvl w:ilvl="0" w:tplc="68C25C2E">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ind w:left="1440" w:hanging="360"/>
      </w:pPr>
      <w:rPr>
        <w:rFonts w:ascii="Symbol" w:hAnsi="Symbol" w:hint="default"/>
      </w:rPr>
    </w:lvl>
    <w:lvl w:ilvl="2" w:tplc="22EC1D8A" w:tentative="1">
      <w:start w:val="1"/>
      <w:numFmt w:val="bullet"/>
      <w:lvlText w:val="●"/>
      <w:lvlJc w:val="left"/>
      <w:pPr>
        <w:tabs>
          <w:tab w:val="num" w:pos="2160"/>
        </w:tabs>
        <w:ind w:left="2160" w:hanging="360"/>
      </w:pPr>
      <w:rPr>
        <w:rFonts w:ascii="Arial" w:hAnsi="Arial" w:hint="default"/>
      </w:rPr>
    </w:lvl>
    <w:lvl w:ilvl="3" w:tplc="B698578E" w:tentative="1">
      <w:start w:val="1"/>
      <w:numFmt w:val="bullet"/>
      <w:lvlText w:val="●"/>
      <w:lvlJc w:val="left"/>
      <w:pPr>
        <w:tabs>
          <w:tab w:val="num" w:pos="2880"/>
        </w:tabs>
        <w:ind w:left="2880" w:hanging="360"/>
      </w:pPr>
      <w:rPr>
        <w:rFonts w:ascii="Arial" w:hAnsi="Arial" w:hint="default"/>
      </w:rPr>
    </w:lvl>
    <w:lvl w:ilvl="4" w:tplc="41DE5240" w:tentative="1">
      <w:start w:val="1"/>
      <w:numFmt w:val="bullet"/>
      <w:lvlText w:val="●"/>
      <w:lvlJc w:val="left"/>
      <w:pPr>
        <w:tabs>
          <w:tab w:val="num" w:pos="3600"/>
        </w:tabs>
        <w:ind w:left="3600" w:hanging="360"/>
      </w:pPr>
      <w:rPr>
        <w:rFonts w:ascii="Arial" w:hAnsi="Arial" w:hint="default"/>
      </w:rPr>
    </w:lvl>
    <w:lvl w:ilvl="5" w:tplc="CD166694" w:tentative="1">
      <w:start w:val="1"/>
      <w:numFmt w:val="bullet"/>
      <w:lvlText w:val="●"/>
      <w:lvlJc w:val="left"/>
      <w:pPr>
        <w:tabs>
          <w:tab w:val="num" w:pos="4320"/>
        </w:tabs>
        <w:ind w:left="4320" w:hanging="360"/>
      </w:pPr>
      <w:rPr>
        <w:rFonts w:ascii="Arial" w:hAnsi="Arial" w:hint="default"/>
      </w:rPr>
    </w:lvl>
    <w:lvl w:ilvl="6" w:tplc="A594B162" w:tentative="1">
      <w:start w:val="1"/>
      <w:numFmt w:val="bullet"/>
      <w:lvlText w:val="●"/>
      <w:lvlJc w:val="left"/>
      <w:pPr>
        <w:tabs>
          <w:tab w:val="num" w:pos="5040"/>
        </w:tabs>
        <w:ind w:left="5040" w:hanging="360"/>
      </w:pPr>
      <w:rPr>
        <w:rFonts w:ascii="Arial" w:hAnsi="Arial" w:hint="default"/>
      </w:rPr>
    </w:lvl>
    <w:lvl w:ilvl="7" w:tplc="6F963DA4" w:tentative="1">
      <w:start w:val="1"/>
      <w:numFmt w:val="bullet"/>
      <w:lvlText w:val="●"/>
      <w:lvlJc w:val="left"/>
      <w:pPr>
        <w:tabs>
          <w:tab w:val="num" w:pos="5760"/>
        </w:tabs>
        <w:ind w:left="5760" w:hanging="360"/>
      </w:pPr>
      <w:rPr>
        <w:rFonts w:ascii="Arial" w:hAnsi="Arial" w:hint="default"/>
      </w:rPr>
    </w:lvl>
    <w:lvl w:ilvl="8" w:tplc="3F6EF44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2224FDA"/>
    <w:multiLevelType w:val="hybridMultilevel"/>
    <w:tmpl w:val="59B27F5E"/>
    <w:lvl w:ilvl="0" w:tplc="04883D5E">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891F69"/>
    <w:multiLevelType w:val="hybridMultilevel"/>
    <w:tmpl w:val="F18AC37E"/>
    <w:lvl w:ilvl="0" w:tplc="360E427C">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9" w15:restartNumberingAfterBreak="0">
    <w:nsid w:val="7A4205F1"/>
    <w:multiLevelType w:val="hybridMultilevel"/>
    <w:tmpl w:val="145EC994"/>
    <w:lvl w:ilvl="0" w:tplc="CB96C8D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8"/>
  </w:num>
  <w:num w:numId="4">
    <w:abstractNumId w:val="47"/>
  </w:num>
  <w:num w:numId="5">
    <w:abstractNumId w:val="38"/>
  </w:num>
  <w:num w:numId="6">
    <w:abstractNumId w:val="26"/>
  </w:num>
  <w:num w:numId="7">
    <w:abstractNumId w:val="1"/>
  </w:num>
  <w:num w:numId="8">
    <w:abstractNumId w:val="24"/>
  </w:num>
  <w:num w:numId="9">
    <w:abstractNumId w:val="20"/>
  </w:num>
  <w:num w:numId="10">
    <w:abstractNumId w:val="4"/>
  </w:num>
  <w:num w:numId="11">
    <w:abstractNumId w:val="25"/>
  </w:num>
  <w:num w:numId="12">
    <w:abstractNumId w:val="44"/>
  </w:num>
  <w:num w:numId="13">
    <w:abstractNumId w:val="43"/>
  </w:num>
  <w:num w:numId="14">
    <w:abstractNumId w:val="42"/>
  </w:num>
  <w:num w:numId="15">
    <w:abstractNumId w:val="19"/>
  </w:num>
  <w:num w:numId="16">
    <w:abstractNumId w:val="10"/>
  </w:num>
  <w:num w:numId="17">
    <w:abstractNumId w:val="17"/>
  </w:num>
  <w:num w:numId="18">
    <w:abstractNumId w:val="35"/>
  </w:num>
  <w:num w:numId="19">
    <w:abstractNumId w:val="8"/>
  </w:num>
  <w:num w:numId="20">
    <w:abstractNumId w:val="14"/>
  </w:num>
  <w:num w:numId="21">
    <w:abstractNumId w:val="21"/>
  </w:num>
  <w:num w:numId="22">
    <w:abstractNumId w:val="2"/>
  </w:num>
  <w:num w:numId="23">
    <w:abstractNumId w:val="33"/>
  </w:num>
  <w:num w:numId="24">
    <w:abstractNumId w:val="34"/>
  </w:num>
  <w:num w:numId="25">
    <w:abstractNumId w:val="32"/>
  </w:num>
  <w:num w:numId="26">
    <w:abstractNumId w:val="22"/>
  </w:num>
  <w:num w:numId="27">
    <w:abstractNumId w:val="15"/>
  </w:num>
  <w:num w:numId="28">
    <w:abstractNumId w:val="41"/>
  </w:num>
  <w:num w:numId="29">
    <w:abstractNumId w:val="9"/>
  </w:num>
  <w:num w:numId="30">
    <w:abstractNumId w:val="5"/>
  </w:num>
  <w:num w:numId="31">
    <w:abstractNumId w:val="37"/>
  </w:num>
  <w:num w:numId="32">
    <w:abstractNumId w:val="48"/>
  </w:num>
  <w:num w:numId="33">
    <w:abstractNumId w:val="13"/>
  </w:num>
  <w:num w:numId="34">
    <w:abstractNumId w:val="31"/>
  </w:num>
  <w:num w:numId="35">
    <w:abstractNumId w:val="0"/>
  </w:num>
  <w:num w:numId="36">
    <w:abstractNumId w:val="36"/>
  </w:num>
  <w:num w:numId="37">
    <w:abstractNumId w:val="16"/>
  </w:num>
  <w:num w:numId="38">
    <w:abstractNumId w:val="3"/>
  </w:num>
  <w:num w:numId="39">
    <w:abstractNumId w:val="7"/>
  </w:num>
  <w:num w:numId="40">
    <w:abstractNumId w:val="28"/>
  </w:num>
  <w:num w:numId="41">
    <w:abstractNumId w:val="46"/>
  </w:num>
  <w:num w:numId="42">
    <w:abstractNumId w:val="39"/>
  </w:num>
  <w:num w:numId="43">
    <w:abstractNumId w:val="27"/>
  </w:num>
  <w:num w:numId="44">
    <w:abstractNumId w:val="49"/>
  </w:num>
  <w:num w:numId="45">
    <w:abstractNumId w:val="23"/>
  </w:num>
  <w:num w:numId="46">
    <w:abstractNumId w:val="12"/>
  </w:num>
  <w:num w:numId="47">
    <w:abstractNumId w:val="40"/>
  </w:num>
  <w:num w:numId="48">
    <w:abstractNumId w:val="29"/>
  </w:num>
  <w:num w:numId="49">
    <w:abstractNumId w:val="45"/>
  </w:num>
  <w:num w:numId="50">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E75"/>
    <w:rsid w:val="00000FCE"/>
    <w:rsid w:val="0000455C"/>
    <w:rsid w:val="00005898"/>
    <w:rsid w:val="00007AEF"/>
    <w:rsid w:val="00012026"/>
    <w:rsid w:val="00012E75"/>
    <w:rsid w:val="00013113"/>
    <w:rsid w:val="00017CDE"/>
    <w:rsid w:val="00021E7F"/>
    <w:rsid w:val="0002250D"/>
    <w:rsid w:val="000226F4"/>
    <w:rsid w:val="00024496"/>
    <w:rsid w:val="00025717"/>
    <w:rsid w:val="000368B9"/>
    <w:rsid w:val="00036B96"/>
    <w:rsid w:val="00036EED"/>
    <w:rsid w:val="0004023E"/>
    <w:rsid w:val="00040CB7"/>
    <w:rsid w:val="000448CF"/>
    <w:rsid w:val="00050DE8"/>
    <w:rsid w:val="0005165C"/>
    <w:rsid w:val="000518F8"/>
    <w:rsid w:val="00052A9C"/>
    <w:rsid w:val="00053A70"/>
    <w:rsid w:val="00053AD9"/>
    <w:rsid w:val="00053E04"/>
    <w:rsid w:val="00055799"/>
    <w:rsid w:val="00056082"/>
    <w:rsid w:val="00057BCE"/>
    <w:rsid w:val="00061FA8"/>
    <w:rsid w:val="00061FB1"/>
    <w:rsid w:val="000625D1"/>
    <w:rsid w:val="00063788"/>
    <w:rsid w:val="00070AD1"/>
    <w:rsid w:val="000722B8"/>
    <w:rsid w:val="00072640"/>
    <w:rsid w:val="000726A2"/>
    <w:rsid w:val="00073266"/>
    <w:rsid w:val="00080286"/>
    <w:rsid w:val="00083D4E"/>
    <w:rsid w:val="00083D6F"/>
    <w:rsid w:val="00083E8D"/>
    <w:rsid w:val="0008658B"/>
    <w:rsid w:val="000936B9"/>
    <w:rsid w:val="00093F43"/>
    <w:rsid w:val="00095670"/>
    <w:rsid w:val="00097993"/>
    <w:rsid w:val="000B37C6"/>
    <w:rsid w:val="000B3E66"/>
    <w:rsid w:val="000B3ED6"/>
    <w:rsid w:val="000B6C70"/>
    <w:rsid w:val="000C1713"/>
    <w:rsid w:val="000C4E31"/>
    <w:rsid w:val="000C503F"/>
    <w:rsid w:val="000C509E"/>
    <w:rsid w:val="000C511E"/>
    <w:rsid w:val="000C70B2"/>
    <w:rsid w:val="000D09FF"/>
    <w:rsid w:val="000D1750"/>
    <w:rsid w:val="000D18F6"/>
    <w:rsid w:val="000D1C09"/>
    <w:rsid w:val="000D1C33"/>
    <w:rsid w:val="000D3752"/>
    <w:rsid w:val="000D4A2A"/>
    <w:rsid w:val="000D4EC0"/>
    <w:rsid w:val="000D5416"/>
    <w:rsid w:val="000D545B"/>
    <w:rsid w:val="000D5465"/>
    <w:rsid w:val="000E4DF9"/>
    <w:rsid w:val="000E4EDD"/>
    <w:rsid w:val="000E5E93"/>
    <w:rsid w:val="000E6066"/>
    <w:rsid w:val="000E6677"/>
    <w:rsid w:val="000E7BFC"/>
    <w:rsid w:val="000F1549"/>
    <w:rsid w:val="000F1867"/>
    <w:rsid w:val="000F2734"/>
    <w:rsid w:val="000F2CBC"/>
    <w:rsid w:val="000F2DEF"/>
    <w:rsid w:val="000F3C51"/>
    <w:rsid w:val="000F4624"/>
    <w:rsid w:val="00101D46"/>
    <w:rsid w:val="001028AC"/>
    <w:rsid w:val="001054DF"/>
    <w:rsid w:val="00106AD4"/>
    <w:rsid w:val="001114F1"/>
    <w:rsid w:val="001146C0"/>
    <w:rsid w:val="001160AB"/>
    <w:rsid w:val="00117B1E"/>
    <w:rsid w:val="001206BC"/>
    <w:rsid w:val="00121C25"/>
    <w:rsid w:val="00122EA3"/>
    <w:rsid w:val="0012327C"/>
    <w:rsid w:val="00124BCB"/>
    <w:rsid w:val="00124EAE"/>
    <w:rsid w:val="00125DA6"/>
    <w:rsid w:val="001261EA"/>
    <w:rsid w:val="0012698F"/>
    <w:rsid w:val="00131939"/>
    <w:rsid w:val="00133B2E"/>
    <w:rsid w:val="00135CF2"/>
    <w:rsid w:val="00136779"/>
    <w:rsid w:val="00137133"/>
    <w:rsid w:val="001373CC"/>
    <w:rsid w:val="00140E1F"/>
    <w:rsid w:val="001411A8"/>
    <w:rsid w:val="00141946"/>
    <w:rsid w:val="00143F74"/>
    <w:rsid w:val="001503D5"/>
    <w:rsid w:val="0015077F"/>
    <w:rsid w:val="00150D10"/>
    <w:rsid w:val="00151E5C"/>
    <w:rsid w:val="0015208A"/>
    <w:rsid w:val="001552F2"/>
    <w:rsid w:val="00155D8B"/>
    <w:rsid w:val="00156281"/>
    <w:rsid w:val="00156D72"/>
    <w:rsid w:val="001602A1"/>
    <w:rsid w:val="00160ADA"/>
    <w:rsid w:val="00162B87"/>
    <w:rsid w:val="00163757"/>
    <w:rsid w:val="00163DA9"/>
    <w:rsid w:val="001648B4"/>
    <w:rsid w:val="00164F73"/>
    <w:rsid w:val="00165D64"/>
    <w:rsid w:val="0016662D"/>
    <w:rsid w:val="00170C30"/>
    <w:rsid w:val="00173245"/>
    <w:rsid w:val="00175EF1"/>
    <w:rsid w:val="00176101"/>
    <w:rsid w:val="00177DBF"/>
    <w:rsid w:val="001824A2"/>
    <w:rsid w:val="00182A10"/>
    <w:rsid w:val="00184780"/>
    <w:rsid w:val="00185085"/>
    <w:rsid w:val="00185E9B"/>
    <w:rsid w:val="00187510"/>
    <w:rsid w:val="001915FB"/>
    <w:rsid w:val="00193115"/>
    <w:rsid w:val="00193800"/>
    <w:rsid w:val="00196A3A"/>
    <w:rsid w:val="001970D4"/>
    <w:rsid w:val="00197762"/>
    <w:rsid w:val="001A0B36"/>
    <w:rsid w:val="001A158E"/>
    <w:rsid w:val="001A3331"/>
    <w:rsid w:val="001A3DAF"/>
    <w:rsid w:val="001A723C"/>
    <w:rsid w:val="001A79C3"/>
    <w:rsid w:val="001B17E7"/>
    <w:rsid w:val="001B210C"/>
    <w:rsid w:val="001B2C29"/>
    <w:rsid w:val="001B2C98"/>
    <w:rsid w:val="001B2EE3"/>
    <w:rsid w:val="001B3973"/>
    <w:rsid w:val="001B4112"/>
    <w:rsid w:val="001C00C0"/>
    <w:rsid w:val="001C1BDD"/>
    <w:rsid w:val="001C2575"/>
    <w:rsid w:val="001C4F09"/>
    <w:rsid w:val="001C624F"/>
    <w:rsid w:val="001C7AF2"/>
    <w:rsid w:val="001D055F"/>
    <w:rsid w:val="001D3016"/>
    <w:rsid w:val="001D4FBC"/>
    <w:rsid w:val="001D5B9D"/>
    <w:rsid w:val="001D7495"/>
    <w:rsid w:val="001D7D5D"/>
    <w:rsid w:val="001E09B2"/>
    <w:rsid w:val="001E2096"/>
    <w:rsid w:val="001E39BE"/>
    <w:rsid w:val="001E5FF0"/>
    <w:rsid w:val="001E6914"/>
    <w:rsid w:val="001E78E2"/>
    <w:rsid w:val="001F3549"/>
    <w:rsid w:val="001F4716"/>
    <w:rsid w:val="001F558B"/>
    <w:rsid w:val="001F5E5B"/>
    <w:rsid w:val="001F7684"/>
    <w:rsid w:val="00200E86"/>
    <w:rsid w:val="002049D0"/>
    <w:rsid w:val="00205A4B"/>
    <w:rsid w:val="00207DC2"/>
    <w:rsid w:val="0021068E"/>
    <w:rsid w:val="00211D1A"/>
    <w:rsid w:val="0021222A"/>
    <w:rsid w:val="00212E9E"/>
    <w:rsid w:val="00216B62"/>
    <w:rsid w:val="00217002"/>
    <w:rsid w:val="00221EB0"/>
    <w:rsid w:val="002228D6"/>
    <w:rsid w:val="00224A33"/>
    <w:rsid w:val="00225E42"/>
    <w:rsid w:val="002267E0"/>
    <w:rsid w:val="00230CD9"/>
    <w:rsid w:val="0023295E"/>
    <w:rsid w:val="00233286"/>
    <w:rsid w:val="00234577"/>
    <w:rsid w:val="002357AC"/>
    <w:rsid w:val="0023675C"/>
    <w:rsid w:val="002405B3"/>
    <w:rsid w:val="002439FC"/>
    <w:rsid w:val="00245F07"/>
    <w:rsid w:val="00247DF7"/>
    <w:rsid w:val="002518D0"/>
    <w:rsid w:val="00252F26"/>
    <w:rsid w:val="00255127"/>
    <w:rsid w:val="00262A3E"/>
    <w:rsid w:val="00263634"/>
    <w:rsid w:val="00265CE0"/>
    <w:rsid w:val="0026671A"/>
    <w:rsid w:val="00267516"/>
    <w:rsid w:val="00271079"/>
    <w:rsid w:val="0027186A"/>
    <w:rsid w:val="00275F17"/>
    <w:rsid w:val="002802CA"/>
    <w:rsid w:val="002843F4"/>
    <w:rsid w:val="00284614"/>
    <w:rsid w:val="002855D0"/>
    <w:rsid w:val="0028743D"/>
    <w:rsid w:val="002876AC"/>
    <w:rsid w:val="00290B1F"/>
    <w:rsid w:val="002914D1"/>
    <w:rsid w:val="00291721"/>
    <w:rsid w:val="00292E17"/>
    <w:rsid w:val="00297EF4"/>
    <w:rsid w:val="002A05F4"/>
    <w:rsid w:val="002A10ED"/>
    <w:rsid w:val="002A21CD"/>
    <w:rsid w:val="002A5130"/>
    <w:rsid w:val="002A7344"/>
    <w:rsid w:val="002B1050"/>
    <w:rsid w:val="002B1BA4"/>
    <w:rsid w:val="002B40C3"/>
    <w:rsid w:val="002B4D99"/>
    <w:rsid w:val="002B6373"/>
    <w:rsid w:val="002C06C3"/>
    <w:rsid w:val="002C2797"/>
    <w:rsid w:val="002C3AD3"/>
    <w:rsid w:val="002C5D32"/>
    <w:rsid w:val="002C6226"/>
    <w:rsid w:val="002C6275"/>
    <w:rsid w:val="002D4629"/>
    <w:rsid w:val="002D529D"/>
    <w:rsid w:val="002D53D3"/>
    <w:rsid w:val="002D56D2"/>
    <w:rsid w:val="002D58A7"/>
    <w:rsid w:val="002D5EAF"/>
    <w:rsid w:val="002D64E8"/>
    <w:rsid w:val="002D72E1"/>
    <w:rsid w:val="002D796D"/>
    <w:rsid w:val="002E0E4C"/>
    <w:rsid w:val="002E10F3"/>
    <w:rsid w:val="002E2119"/>
    <w:rsid w:val="002E35DA"/>
    <w:rsid w:val="002E3F8E"/>
    <w:rsid w:val="002E4A86"/>
    <w:rsid w:val="002E5084"/>
    <w:rsid w:val="002F1661"/>
    <w:rsid w:val="002F2AE0"/>
    <w:rsid w:val="002F403D"/>
    <w:rsid w:val="002F616F"/>
    <w:rsid w:val="003004B2"/>
    <w:rsid w:val="00300A08"/>
    <w:rsid w:val="00302687"/>
    <w:rsid w:val="00305DB8"/>
    <w:rsid w:val="00305EE9"/>
    <w:rsid w:val="003105E4"/>
    <w:rsid w:val="00310A46"/>
    <w:rsid w:val="003139EB"/>
    <w:rsid w:val="00315AF9"/>
    <w:rsid w:val="003171A3"/>
    <w:rsid w:val="00317581"/>
    <w:rsid w:val="00321198"/>
    <w:rsid w:val="003218FF"/>
    <w:rsid w:val="003226EF"/>
    <w:rsid w:val="00323847"/>
    <w:rsid w:val="0032532A"/>
    <w:rsid w:val="00325C5A"/>
    <w:rsid w:val="003266DF"/>
    <w:rsid w:val="003302B2"/>
    <w:rsid w:val="0033088F"/>
    <w:rsid w:val="00330E20"/>
    <w:rsid w:val="0033430C"/>
    <w:rsid w:val="00335D6B"/>
    <w:rsid w:val="00340D8A"/>
    <w:rsid w:val="0034361C"/>
    <w:rsid w:val="003440BF"/>
    <w:rsid w:val="00346004"/>
    <w:rsid w:val="003466A0"/>
    <w:rsid w:val="00347053"/>
    <w:rsid w:val="003505DA"/>
    <w:rsid w:val="00354FBC"/>
    <w:rsid w:val="00356B3E"/>
    <w:rsid w:val="0036552D"/>
    <w:rsid w:val="003658EF"/>
    <w:rsid w:val="00367EBF"/>
    <w:rsid w:val="00377EAA"/>
    <w:rsid w:val="0038126C"/>
    <w:rsid w:val="00381E48"/>
    <w:rsid w:val="00383271"/>
    <w:rsid w:val="00383610"/>
    <w:rsid w:val="00390398"/>
    <w:rsid w:val="00391621"/>
    <w:rsid w:val="00391F6F"/>
    <w:rsid w:val="00392EC0"/>
    <w:rsid w:val="00392F05"/>
    <w:rsid w:val="00393980"/>
    <w:rsid w:val="00393D20"/>
    <w:rsid w:val="00395025"/>
    <w:rsid w:val="003A50AC"/>
    <w:rsid w:val="003A6001"/>
    <w:rsid w:val="003A6EA9"/>
    <w:rsid w:val="003A7222"/>
    <w:rsid w:val="003B0AA2"/>
    <w:rsid w:val="003B1272"/>
    <w:rsid w:val="003B611C"/>
    <w:rsid w:val="003C0D31"/>
    <w:rsid w:val="003C34B9"/>
    <w:rsid w:val="003C38AE"/>
    <w:rsid w:val="003C4AB5"/>
    <w:rsid w:val="003C7B4A"/>
    <w:rsid w:val="003D3C80"/>
    <w:rsid w:val="003D42AB"/>
    <w:rsid w:val="003D499D"/>
    <w:rsid w:val="003D6461"/>
    <w:rsid w:val="003D7AAE"/>
    <w:rsid w:val="003D7F57"/>
    <w:rsid w:val="003E01AE"/>
    <w:rsid w:val="003E11D8"/>
    <w:rsid w:val="003E265D"/>
    <w:rsid w:val="003E64D2"/>
    <w:rsid w:val="003F03DC"/>
    <w:rsid w:val="003F3BE6"/>
    <w:rsid w:val="003F59AB"/>
    <w:rsid w:val="003F6EDC"/>
    <w:rsid w:val="0040106D"/>
    <w:rsid w:val="00401E67"/>
    <w:rsid w:val="0040208A"/>
    <w:rsid w:val="00402E70"/>
    <w:rsid w:val="004048AD"/>
    <w:rsid w:val="004053F6"/>
    <w:rsid w:val="00411F0D"/>
    <w:rsid w:val="0041263B"/>
    <w:rsid w:val="00412C2C"/>
    <w:rsid w:val="00414385"/>
    <w:rsid w:val="0041456D"/>
    <w:rsid w:val="00414DEE"/>
    <w:rsid w:val="00415423"/>
    <w:rsid w:val="00415921"/>
    <w:rsid w:val="004200A1"/>
    <w:rsid w:val="00420924"/>
    <w:rsid w:val="00423C08"/>
    <w:rsid w:val="00424AC1"/>
    <w:rsid w:val="00424C3B"/>
    <w:rsid w:val="004322AE"/>
    <w:rsid w:val="0043494E"/>
    <w:rsid w:val="004359E3"/>
    <w:rsid w:val="00442F6B"/>
    <w:rsid w:val="00445B15"/>
    <w:rsid w:val="00450C51"/>
    <w:rsid w:val="0045283B"/>
    <w:rsid w:val="00453AB1"/>
    <w:rsid w:val="004575B0"/>
    <w:rsid w:val="00460986"/>
    <w:rsid w:val="00465B47"/>
    <w:rsid w:val="00466621"/>
    <w:rsid w:val="00467BA5"/>
    <w:rsid w:val="00475B49"/>
    <w:rsid w:val="004766EA"/>
    <w:rsid w:val="004774D3"/>
    <w:rsid w:val="00480E92"/>
    <w:rsid w:val="00483AEF"/>
    <w:rsid w:val="0048535E"/>
    <w:rsid w:val="00490A74"/>
    <w:rsid w:val="00490AF6"/>
    <w:rsid w:val="004919C9"/>
    <w:rsid w:val="00492EB8"/>
    <w:rsid w:val="00493C76"/>
    <w:rsid w:val="00497960"/>
    <w:rsid w:val="004A031F"/>
    <w:rsid w:val="004A35ED"/>
    <w:rsid w:val="004A5D3D"/>
    <w:rsid w:val="004A7923"/>
    <w:rsid w:val="004A7C39"/>
    <w:rsid w:val="004B0530"/>
    <w:rsid w:val="004B0CF6"/>
    <w:rsid w:val="004B2F7F"/>
    <w:rsid w:val="004B3AB8"/>
    <w:rsid w:val="004B474F"/>
    <w:rsid w:val="004B4788"/>
    <w:rsid w:val="004C2417"/>
    <w:rsid w:val="004C572C"/>
    <w:rsid w:val="004C5C44"/>
    <w:rsid w:val="004D0508"/>
    <w:rsid w:val="004D0DB0"/>
    <w:rsid w:val="004D351A"/>
    <w:rsid w:val="004D5740"/>
    <w:rsid w:val="004D6E22"/>
    <w:rsid w:val="004E0EFD"/>
    <w:rsid w:val="004E1F9B"/>
    <w:rsid w:val="004E3C16"/>
    <w:rsid w:val="004E5573"/>
    <w:rsid w:val="004E591F"/>
    <w:rsid w:val="004E7D91"/>
    <w:rsid w:val="004F0CBF"/>
    <w:rsid w:val="004F1FC2"/>
    <w:rsid w:val="004F41B5"/>
    <w:rsid w:val="004F5C68"/>
    <w:rsid w:val="004F6C76"/>
    <w:rsid w:val="004F7507"/>
    <w:rsid w:val="004F7E40"/>
    <w:rsid w:val="005003B6"/>
    <w:rsid w:val="005006EC"/>
    <w:rsid w:val="00501080"/>
    <w:rsid w:val="00502BDD"/>
    <w:rsid w:val="00504309"/>
    <w:rsid w:val="00505A05"/>
    <w:rsid w:val="00507739"/>
    <w:rsid w:val="00507F85"/>
    <w:rsid w:val="00510DFE"/>
    <w:rsid w:val="00513561"/>
    <w:rsid w:val="00515783"/>
    <w:rsid w:val="00520503"/>
    <w:rsid w:val="00522540"/>
    <w:rsid w:val="00523807"/>
    <w:rsid w:val="005261A3"/>
    <w:rsid w:val="00526C6A"/>
    <w:rsid w:val="005271A1"/>
    <w:rsid w:val="005274DF"/>
    <w:rsid w:val="00527944"/>
    <w:rsid w:val="005338CC"/>
    <w:rsid w:val="00534B5B"/>
    <w:rsid w:val="005362EF"/>
    <w:rsid w:val="00537D74"/>
    <w:rsid w:val="00542136"/>
    <w:rsid w:val="00554E88"/>
    <w:rsid w:val="0055537B"/>
    <w:rsid w:val="005633E9"/>
    <w:rsid w:val="005634C6"/>
    <w:rsid w:val="0056717C"/>
    <w:rsid w:val="00567777"/>
    <w:rsid w:val="005677C7"/>
    <w:rsid w:val="00567EA3"/>
    <w:rsid w:val="00570387"/>
    <w:rsid w:val="005703D0"/>
    <w:rsid w:val="00570432"/>
    <w:rsid w:val="0057049B"/>
    <w:rsid w:val="00572795"/>
    <w:rsid w:val="0057350E"/>
    <w:rsid w:val="005737AD"/>
    <w:rsid w:val="0057466F"/>
    <w:rsid w:val="00582618"/>
    <w:rsid w:val="005834D6"/>
    <w:rsid w:val="0058786F"/>
    <w:rsid w:val="00593511"/>
    <w:rsid w:val="00594A25"/>
    <w:rsid w:val="005954D7"/>
    <w:rsid w:val="00596471"/>
    <w:rsid w:val="00596877"/>
    <w:rsid w:val="005A1437"/>
    <w:rsid w:val="005A175B"/>
    <w:rsid w:val="005A191F"/>
    <w:rsid w:val="005A35C0"/>
    <w:rsid w:val="005A35F5"/>
    <w:rsid w:val="005A3B0A"/>
    <w:rsid w:val="005A7844"/>
    <w:rsid w:val="005B0A12"/>
    <w:rsid w:val="005B1452"/>
    <w:rsid w:val="005B1743"/>
    <w:rsid w:val="005B3AAB"/>
    <w:rsid w:val="005B3D87"/>
    <w:rsid w:val="005B6342"/>
    <w:rsid w:val="005C01E6"/>
    <w:rsid w:val="005C0879"/>
    <w:rsid w:val="005C1D0D"/>
    <w:rsid w:val="005C35D8"/>
    <w:rsid w:val="005C4687"/>
    <w:rsid w:val="005C48B0"/>
    <w:rsid w:val="005C521C"/>
    <w:rsid w:val="005C5D02"/>
    <w:rsid w:val="005C670B"/>
    <w:rsid w:val="005D070A"/>
    <w:rsid w:val="005D21A3"/>
    <w:rsid w:val="005D3506"/>
    <w:rsid w:val="005D4441"/>
    <w:rsid w:val="005D5C20"/>
    <w:rsid w:val="005D6D35"/>
    <w:rsid w:val="005D74BE"/>
    <w:rsid w:val="005D7C2A"/>
    <w:rsid w:val="005E2E6E"/>
    <w:rsid w:val="005E3F77"/>
    <w:rsid w:val="005E54FC"/>
    <w:rsid w:val="005F1A3E"/>
    <w:rsid w:val="005F38B0"/>
    <w:rsid w:val="005F3A16"/>
    <w:rsid w:val="005F425D"/>
    <w:rsid w:val="005F50D7"/>
    <w:rsid w:val="005F53AA"/>
    <w:rsid w:val="00607290"/>
    <w:rsid w:val="00607A45"/>
    <w:rsid w:val="00611245"/>
    <w:rsid w:val="006116CB"/>
    <w:rsid w:val="006118E7"/>
    <w:rsid w:val="00613AB1"/>
    <w:rsid w:val="00614848"/>
    <w:rsid w:val="006150D1"/>
    <w:rsid w:val="00616234"/>
    <w:rsid w:val="006169ED"/>
    <w:rsid w:val="00617BE0"/>
    <w:rsid w:val="006207E1"/>
    <w:rsid w:val="00620822"/>
    <w:rsid w:val="0062123C"/>
    <w:rsid w:val="00623041"/>
    <w:rsid w:val="006247E1"/>
    <w:rsid w:val="00624D0B"/>
    <w:rsid w:val="006276B6"/>
    <w:rsid w:val="006321FC"/>
    <w:rsid w:val="006331B8"/>
    <w:rsid w:val="00633EDE"/>
    <w:rsid w:val="00634471"/>
    <w:rsid w:val="00636320"/>
    <w:rsid w:val="00636549"/>
    <w:rsid w:val="00636CD1"/>
    <w:rsid w:val="0064189C"/>
    <w:rsid w:val="00643695"/>
    <w:rsid w:val="00644F09"/>
    <w:rsid w:val="00644F1E"/>
    <w:rsid w:val="00645CC0"/>
    <w:rsid w:val="00646682"/>
    <w:rsid w:val="0064771F"/>
    <w:rsid w:val="006478AC"/>
    <w:rsid w:val="0064792D"/>
    <w:rsid w:val="00647FF6"/>
    <w:rsid w:val="00650D6A"/>
    <w:rsid w:val="0065139A"/>
    <w:rsid w:val="00651766"/>
    <w:rsid w:val="006535B0"/>
    <w:rsid w:val="00653DA1"/>
    <w:rsid w:val="00653E56"/>
    <w:rsid w:val="0065454F"/>
    <w:rsid w:val="0065719C"/>
    <w:rsid w:val="00665BE3"/>
    <w:rsid w:val="00666AA8"/>
    <w:rsid w:val="00671B44"/>
    <w:rsid w:val="006723FF"/>
    <w:rsid w:val="00673A75"/>
    <w:rsid w:val="00673BA0"/>
    <w:rsid w:val="0067718D"/>
    <w:rsid w:val="00680486"/>
    <w:rsid w:val="00680BE2"/>
    <w:rsid w:val="006852B1"/>
    <w:rsid w:val="00685805"/>
    <w:rsid w:val="006903EB"/>
    <w:rsid w:val="00693443"/>
    <w:rsid w:val="00694232"/>
    <w:rsid w:val="0069434D"/>
    <w:rsid w:val="00694784"/>
    <w:rsid w:val="00697D59"/>
    <w:rsid w:val="006A0F00"/>
    <w:rsid w:val="006A128F"/>
    <w:rsid w:val="006A14F6"/>
    <w:rsid w:val="006A1717"/>
    <w:rsid w:val="006A446D"/>
    <w:rsid w:val="006A4FE1"/>
    <w:rsid w:val="006A522A"/>
    <w:rsid w:val="006A55A1"/>
    <w:rsid w:val="006A5E74"/>
    <w:rsid w:val="006A6C57"/>
    <w:rsid w:val="006A7337"/>
    <w:rsid w:val="006B0AE8"/>
    <w:rsid w:val="006C3264"/>
    <w:rsid w:val="006C3897"/>
    <w:rsid w:val="006C43B1"/>
    <w:rsid w:val="006C4DCC"/>
    <w:rsid w:val="006C4DFD"/>
    <w:rsid w:val="006C5577"/>
    <w:rsid w:val="006C6963"/>
    <w:rsid w:val="006C763C"/>
    <w:rsid w:val="006C7B14"/>
    <w:rsid w:val="006D0463"/>
    <w:rsid w:val="006D2902"/>
    <w:rsid w:val="006D5A8C"/>
    <w:rsid w:val="006D71D4"/>
    <w:rsid w:val="006E780E"/>
    <w:rsid w:val="006F018C"/>
    <w:rsid w:val="006F317D"/>
    <w:rsid w:val="006F68B9"/>
    <w:rsid w:val="006F7B1D"/>
    <w:rsid w:val="00700C2B"/>
    <w:rsid w:val="00702C4A"/>
    <w:rsid w:val="0070533C"/>
    <w:rsid w:val="007059F0"/>
    <w:rsid w:val="0070626A"/>
    <w:rsid w:val="007073ED"/>
    <w:rsid w:val="00710258"/>
    <w:rsid w:val="0071189D"/>
    <w:rsid w:val="00711DCA"/>
    <w:rsid w:val="00712E31"/>
    <w:rsid w:val="00713B65"/>
    <w:rsid w:val="00716918"/>
    <w:rsid w:val="00720ADA"/>
    <w:rsid w:val="007228DA"/>
    <w:rsid w:val="00723ACC"/>
    <w:rsid w:val="00726609"/>
    <w:rsid w:val="00730049"/>
    <w:rsid w:val="0073104A"/>
    <w:rsid w:val="007312DF"/>
    <w:rsid w:val="00733ED0"/>
    <w:rsid w:val="00734127"/>
    <w:rsid w:val="007369C3"/>
    <w:rsid w:val="00737340"/>
    <w:rsid w:val="007407F8"/>
    <w:rsid w:val="00741E59"/>
    <w:rsid w:val="00743246"/>
    <w:rsid w:val="007441F6"/>
    <w:rsid w:val="00746B31"/>
    <w:rsid w:val="00746BA8"/>
    <w:rsid w:val="00747669"/>
    <w:rsid w:val="00747A8F"/>
    <w:rsid w:val="00750100"/>
    <w:rsid w:val="007537DA"/>
    <w:rsid w:val="0075459C"/>
    <w:rsid w:val="0075714B"/>
    <w:rsid w:val="00757B61"/>
    <w:rsid w:val="0076123F"/>
    <w:rsid w:val="00765FB2"/>
    <w:rsid w:val="007670EA"/>
    <w:rsid w:val="0076716F"/>
    <w:rsid w:val="00770DF5"/>
    <w:rsid w:val="007712F5"/>
    <w:rsid w:val="00772BA3"/>
    <w:rsid w:val="007737F7"/>
    <w:rsid w:val="00773891"/>
    <w:rsid w:val="007739C0"/>
    <w:rsid w:val="007741CE"/>
    <w:rsid w:val="00774854"/>
    <w:rsid w:val="00775D75"/>
    <w:rsid w:val="007764BF"/>
    <w:rsid w:val="00776791"/>
    <w:rsid w:val="00780B6D"/>
    <w:rsid w:val="00781841"/>
    <w:rsid w:val="0078325C"/>
    <w:rsid w:val="007845BE"/>
    <w:rsid w:val="00787DDB"/>
    <w:rsid w:val="00790DF0"/>
    <w:rsid w:val="00791AD2"/>
    <w:rsid w:val="00791EED"/>
    <w:rsid w:val="00793B9B"/>
    <w:rsid w:val="00793E77"/>
    <w:rsid w:val="00794788"/>
    <w:rsid w:val="007953D8"/>
    <w:rsid w:val="007976CF"/>
    <w:rsid w:val="00797FF0"/>
    <w:rsid w:val="007A2190"/>
    <w:rsid w:val="007A299A"/>
    <w:rsid w:val="007A2C7F"/>
    <w:rsid w:val="007A41C6"/>
    <w:rsid w:val="007A5F04"/>
    <w:rsid w:val="007A5FC3"/>
    <w:rsid w:val="007A6337"/>
    <w:rsid w:val="007B1A23"/>
    <w:rsid w:val="007B6954"/>
    <w:rsid w:val="007B7FF5"/>
    <w:rsid w:val="007C039A"/>
    <w:rsid w:val="007C1105"/>
    <w:rsid w:val="007C2589"/>
    <w:rsid w:val="007C27D1"/>
    <w:rsid w:val="007C2BA5"/>
    <w:rsid w:val="007C2F42"/>
    <w:rsid w:val="007C5512"/>
    <w:rsid w:val="007C5C7B"/>
    <w:rsid w:val="007D0E08"/>
    <w:rsid w:val="007D1201"/>
    <w:rsid w:val="007D147F"/>
    <w:rsid w:val="007D2B9A"/>
    <w:rsid w:val="007D4836"/>
    <w:rsid w:val="007D4837"/>
    <w:rsid w:val="007D4AA6"/>
    <w:rsid w:val="007D615B"/>
    <w:rsid w:val="007E2384"/>
    <w:rsid w:val="007E4CC5"/>
    <w:rsid w:val="007E51CA"/>
    <w:rsid w:val="007E51F2"/>
    <w:rsid w:val="007E54C2"/>
    <w:rsid w:val="007E5824"/>
    <w:rsid w:val="007E6431"/>
    <w:rsid w:val="007E6467"/>
    <w:rsid w:val="007E6AB9"/>
    <w:rsid w:val="007E7FF7"/>
    <w:rsid w:val="007F11FC"/>
    <w:rsid w:val="007F49B7"/>
    <w:rsid w:val="007F6046"/>
    <w:rsid w:val="007F6933"/>
    <w:rsid w:val="007F7760"/>
    <w:rsid w:val="007F7E5F"/>
    <w:rsid w:val="00800989"/>
    <w:rsid w:val="00800BFA"/>
    <w:rsid w:val="00802019"/>
    <w:rsid w:val="00803444"/>
    <w:rsid w:val="00803E23"/>
    <w:rsid w:val="00804E48"/>
    <w:rsid w:val="00805706"/>
    <w:rsid w:val="00805EC4"/>
    <w:rsid w:val="0080693E"/>
    <w:rsid w:val="0080724F"/>
    <w:rsid w:val="00810131"/>
    <w:rsid w:val="00812369"/>
    <w:rsid w:val="0081270C"/>
    <w:rsid w:val="00817ED5"/>
    <w:rsid w:val="00817EE1"/>
    <w:rsid w:val="008215C4"/>
    <w:rsid w:val="008235DD"/>
    <w:rsid w:val="00823FCA"/>
    <w:rsid w:val="008241C3"/>
    <w:rsid w:val="0082475A"/>
    <w:rsid w:val="00824931"/>
    <w:rsid w:val="00825180"/>
    <w:rsid w:val="00825EAC"/>
    <w:rsid w:val="008260EA"/>
    <w:rsid w:val="008269FD"/>
    <w:rsid w:val="008305DE"/>
    <w:rsid w:val="00831C26"/>
    <w:rsid w:val="00832492"/>
    <w:rsid w:val="0083262F"/>
    <w:rsid w:val="0083265A"/>
    <w:rsid w:val="00832E85"/>
    <w:rsid w:val="008352AA"/>
    <w:rsid w:val="00835A91"/>
    <w:rsid w:val="008363D4"/>
    <w:rsid w:val="008364CF"/>
    <w:rsid w:val="00836B94"/>
    <w:rsid w:val="00837507"/>
    <w:rsid w:val="008375E0"/>
    <w:rsid w:val="0084132F"/>
    <w:rsid w:val="008417E7"/>
    <w:rsid w:val="0084273E"/>
    <w:rsid w:val="00844BDA"/>
    <w:rsid w:val="008458F7"/>
    <w:rsid w:val="00852B7F"/>
    <w:rsid w:val="00854280"/>
    <w:rsid w:val="00854699"/>
    <w:rsid w:val="00856094"/>
    <w:rsid w:val="00856649"/>
    <w:rsid w:val="00857849"/>
    <w:rsid w:val="00860F77"/>
    <w:rsid w:val="00862BDD"/>
    <w:rsid w:val="00863558"/>
    <w:rsid w:val="00863C49"/>
    <w:rsid w:val="008657B8"/>
    <w:rsid w:val="00865BB0"/>
    <w:rsid w:val="00865C00"/>
    <w:rsid w:val="00866EAA"/>
    <w:rsid w:val="00867C2D"/>
    <w:rsid w:val="00870A23"/>
    <w:rsid w:val="00871270"/>
    <w:rsid w:val="00876A4F"/>
    <w:rsid w:val="00880D36"/>
    <w:rsid w:val="00883218"/>
    <w:rsid w:val="00883DB9"/>
    <w:rsid w:val="008858CD"/>
    <w:rsid w:val="00885B37"/>
    <w:rsid w:val="00892709"/>
    <w:rsid w:val="0089276D"/>
    <w:rsid w:val="00892BA1"/>
    <w:rsid w:val="008937F2"/>
    <w:rsid w:val="0089633D"/>
    <w:rsid w:val="0089647C"/>
    <w:rsid w:val="0089692B"/>
    <w:rsid w:val="008971C8"/>
    <w:rsid w:val="008973E9"/>
    <w:rsid w:val="008A013A"/>
    <w:rsid w:val="008A1CB7"/>
    <w:rsid w:val="008A1F72"/>
    <w:rsid w:val="008A4556"/>
    <w:rsid w:val="008A456D"/>
    <w:rsid w:val="008A786E"/>
    <w:rsid w:val="008B031F"/>
    <w:rsid w:val="008B0AD9"/>
    <w:rsid w:val="008B19FF"/>
    <w:rsid w:val="008B20DB"/>
    <w:rsid w:val="008B3860"/>
    <w:rsid w:val="008B3E3D"/>
    <w:rsid w:val="008B57DA"/>
    <w:rsid w:val="008C2873"/>
    <w:rsid w:val="008C3877"/>
    <w:rsid w:val="008C755C"/>
    <w:rsid w:val="008D2331"/>
    <w:rsid w:val="008D7A4D"/>
    <w:rsid w:val="008E05C9"/>
    <w:rsid w:val="008E0E57"/>
    <w:rsid w:val="008E6453"/>
    <w:rsid w:val="008F11A3"/>
    <w:rsid w:val="008F1364"/>
    <w:rsid w:val="008F3000"/>
    <w:rsid w:val="008F5742"/>
    <w:rsid w:val="008F667D"/>
    <w:rsid w:val="008F6CE5"/>
    <w:rsid w:val="008F6D73"/>
    <w:rsid w:val="008F72F0"/>
    <w:rsid w:val="00900CBE"/>
    <w:rsid w:val="00904531"/>
    <w:rsid w:val="00906474"/>
    <w:rsid w:val="009102C3"/>
    <w:rsid w:val="009149CB"/>
    <w:rsid w:val="0091628F"/>
    <w:rsid w:val="00922455"/>
    <w:rsid w:val="0092399B"/>
    <w:rsid w:val="009255C8"/>
    <w:rsid w:val="0092729D"/>
    <w:rsid w:val="00927F1B"/>
    <w:rsid w:val="00931CC0"/>
    <w:rsid w:val="00932DD9"/>
    <w:rsid w:val="00932DFA"/>
    <w:rsid w:val="0093348E"/>
    <w:rsid w:val="009344BD"/>
    <w:rsid w:val="0093538C"/>
    <w:rsid w:val="009372C0"/>
    <w:rsid w:val="00937A4C"/>
    <w:rsid w:val="00940B77"/>
    <w:rsid w:val="00941BDD"/>
    <w:rsid w:val="00942717"/>
    <w:rsid w:val="00942B81"/>
    <w:rsid w:val="00942E2B"/>
    <w:rsid w:val="0094601C"/>
    <w:rsid w:val="00946F83"/>
    <w:rsid w:val="00947FD6"/>
    <w:rsid w:val="00951045"/>
    <w:rsid w:val="00952362"/>
    <w:rsid w:val="00952A6E"/>
    <w:rsid w:val="00954EA0"/>
    <w:rsid w:val="009608D6"/>
    <w:rsid w:val="00960AD7"/>
    <w:rsid w:val="00964ABC"/>
    <w:rsid w:val="00964BB5"/>
    <w:rsid w:val="00964D26"/>
    <w:rsid w:val="00964EF6"/>
    <w:rsid w:val="00967E4E"/>
    <w:rsid w:val="00970892"/>
    <w:rsid w:val="00971C46"/>
    <w:rsid w:val="00971EA0"/>
    <w:rsid w:val="00973479"/>
    <w:rsid w:val="00975271"/>
    <w:rsid w:val="00976EB8"/>
    <w:rsid w:val="00981C05"/>
    <w:rsid w:val="00982738"/>
    <w:rsid w:val="00983DE9"/>
    <w:rsid w:val="00985BFD"/>
    <w:rsid w:val="00986584"/>
    <w:rsid w:val="00991D92"/>
    <w:rsid w:val="0099360B"/>
    <w:rsid w:val="009950EB"/>
    <w:rsid w:val="00997DB7"/>
    <w:rsid w:val="009A02AA"/>
    <w:rsid w:val="009A02AD"/>
    <w:rsid w:val="009A2AF1"/>
    <w:rsid w:val="009A39D6"/>
    <w:rsid w:val="009A42D5"/>
    <w:rsid w:val="009A4AF7"/>
    <w:rsid w:val="009A5CEA"/>
    <w:rsid w:val="009A63A9"/>
    <w:rsid w:val="009A64F0"/>
    <w:rsid w:val="009A6CA3"/>
    <w:rsid w:val="009B0E2E"/>
    <w:rsid w:val="009B1A68"/>
    <w:rsid w:val="009B1C16"/>
    <w:rsid w:val="009B2137"/>
    <w:rsid w:val="009B2C27"/>
    <w:rsid w:val="009B373E"/>
    <w:rsid w:val="009B3917"/>
    <w:rsid w:val="009B4170"/>
    <w:rsid w:val="009B437E"/>
    <w:rsid w:val="009B4DE3"/>
    <w:rsid w:val="009B6DE3"/>
    <w:rsid w:val="009B70FF"/>
    <w:rsid w:val="009C4A19"/>
    <w:rsid w:val="009C5072"/>
    <w:rsid w:val="009C733A"/>
    <w:rsid w:val="009D1E76"/>
    <w:rsid w:val="009D2519"/>
    <w:rsid w:val="009D35FC"/>
    <w:rsid w:val="009D384C"/>
    <w:rsid w:val="009D38B3"/>
    <w:rsid w:val="009D4580"/>
    <w:rsid w:val="009D5150"/>
    <w:rsid w:val="009E0433"/>
    <w:rsid w:val="009E18FC"/>
    <w:rsid w:val="009E282E"/>
    <w:rsid w:val="009E2BB4"/>
    <w:rsid w:val="009E3447"/>
    <w:rsid w:val="009E43C2"/>
    <w:rsid w:val="009E469D"/>
    <w:rsid w:val="009E5429"/>
    <w:rsid w:val="009E5F21"/>
    <w:rsid w:val="009E6BD8"/>
    <w:rsid w:val="009F0A9D"/>
    <w:rsid w:val="009F0B0C"/>
    <w:rsid w:val="009F134C"/>
    <w:rsid w:val="009F432B"/>
    <w:rsid w:val="009F4759"/>
    <w:rsid w:val="009F56FB"/>
    <w:rsid w:val="009F5E10"/>
    <w:rsid w:val="009F64B6"/>
    <w:rsid w:val="009F7C9F"/>
    <w:rsid w:val="00A021EA"/>
    <w:rsid w:val="00A02FE9"/>
    <w:rsid w:val="00A05310"/>
    <w:rsid w:val="00A06DA7"/>
    <w:rsid w:val="00A107FC"/>
    <w:rsid w:val="00A125FC"/>
    <w:rsid w:val="00A150CF"/>
    <w:rsid w:val="00A16723"/>
    <w:rsid w:val="00A170D5"/>
    <w:rsid w:val="00A203D0"/>
    <w:rsid w:val="00A20D76"/>
    <w:rsid w:val="00A23083"/>
    <w:rsid w:val="00A26F94"/>
    <w:rsid w:val="00A30A80"/>
    <w:rsid w:val="00A3324A"/>
    <w:rsid w:val="00A34BAE"/>
    <w:rsid w:val="00A44CAC"/>
    <w:rsid w:val="00A45114"/>
    <w:rsid w:val="00A47AC2"/>
    <w:rsid w:val="00A47BD3"/>
    <w:rsid w:val="00A503FC"/>
    <w:rsid w:val="00A53867"/>
    <w:rsid w:val="00A55343"/>
    <w:rsid w:val="00A55744"/>
    <w:rsid w:val="00A560F9"/>
    <w:rsid w:val="00A57C02"/>
    <w:rsid w:val="00A610E0"/>
    <w:rsid w:val="00A625CE"/>
    <w:rsid w:val="00A627D2"/>
    <w:rsid w:val="00A6303D"/>
    <w:rsid w:val="00A635C4"/>
    <w:rsid w:val="00A63D80"/>
    <w:rsid w:val="00A64007"/>
    <w:rsid w:val="00A64095"/>
    <w:rsid w:val="00A75668"/>
    <w:rsid w:val="00A77A07"/>
    <w:rsid w:val="00A8123C"/>
    <w:rsid w:val="00A815C5"/>
    <w:rsid w:val="00A81A30"/>
    <w:rsid w:val="00A82538"/>
    <w:rsid w:val="00A8282E"/>
    <w:rsid w:val="00A833E2"/>
    <w:rsid w:val="00A84477"/>
    <w:rsid w:val="00A86F12"/>
    <w:rsid w:val="00A87D33"/>
    <w:rsid w:val="00A9405D"/>
    <w:rsid w:val="00A94146"/>
    <w:rsid w:val="00A95ADF"/>
    <w:rsid w:val="00A962A5"/>
    <w:rsid w:val="00A967ED"/>
    <w:rsid w:val="00A9750B"/>
    <w:rsid w:val="00AA4417"/>
    <w:rsid w:val="00AA498D"/>
    <w:rsid w:val="00AA73B1"/>
    <w:rsid w:val="00AB0220"/>
    <w:rsid w:val="00AB0313"/>
    <w:rsid w:val="00AB223F"/>
    <w:rsid w:val="00AB26A4"/>
    <w:rsid w:val="00AB313F"/>
    <w:rsid w:val="00AB3C6F"/>
    <w:rsid w:val="00AB3EAF"/>
    <w:rsid w:val="00AB54D5"/>
    <w:rsid w:val="00AB5559"/>
    <w:rsid w:val="00AB6131"/>
    <w:rsid w:val="00AC0988"/>
    <w:rsid w:val="00AC12BA"/>
    <w:rsid w:val="00AC1473"/>
    <w:rsid w:val="00AC169B"/>
    <w:rsid w:val="00AC518E"/>
    <w:rsid w:val="00AC6206"/>
    <w:rsid w:val="00AD0542"/>
    <w:rsid w:val="00AD43D6"/>
    <w:rsid w:val="00AD7E31"/>
    <w:rsid w:val="00AE0332"/>
    <w:rsid w:val="00AE07A2"/>
    <w:rsid w:val="00AE097B"/>
    <w:rsid w:val="00AE5FCC"/>
    <w:rsid w:val="00AE6364"/>
    <w:rsid w:val="00AE79C7"/>
    <w:rsid w:val="00AF081A"/>
    <w:rsid w:val="00AF1D4C"/>
    <w:rsid w:val="00AF327C"/>
    <w:rsid w:val="00AF3380"/>
    <w:rsid w:val="00AF3ABB"/>
    <w:rsid w:val="00AF5356"/>
    <w:rsid w:val="00B00DD7"/>
    <w:rsid w:val="00B02EC5"/>
    <w:rsid w:val="00B07222"/>
    <w:rsid w:val="00B07712"/>
    <w:rsid w:val="00B118C8"/>
    <w:rsid w:val="00B17A9B"/>
    <w:rsid w:val="00B20264"/>
    <w:rsid w:val="00B202B8"/>
    <w:rsid w:val="00B20E28"/>
    <w:rsid w:val="00B248DC"/>
    <w:rsid w:val="00B249F7"/>
    <w:rsid w:val="00B252DB"/>
    <w:rsid w:val="00B320D0"/>
    <w:rsid w:val="00B32AC0"/>
    <w:rsid w:val="00B35FB0"/>
    <w:rsid w:val="00B36324"/>
    <w:rsid w:val="00B37A86"/>
    <w:rsid w:val="00B4126B"/>
    <w:rsid w:val="00B41EAE"/>
    <w:rsid w:val="00B420D8"/>
    <w:rsid w:val="00B42FBA"/>
    <w:rsid w:val="00B43CA6"/>
    <w:rsid w:val="00B47119"/>
    <w:rsid w:val="00B52105"/>
    <w:rsid w:val="00B55943"/>
    <w:rsid w:val="00B571FE"/>
    <w:rsid w:val="00B57C47"/>
    <w:rsid w:val="00B62922"/>
    <w:rsid w:val="00B70E46"/>
    <w:rsid w:val="00B718AA"/>
    <w:rsid w:val="00B72D6A"/>
    <w:rsid w:val="00B733C8"/>
    <w:rsid w:val="00B74565"/>
    <w:rsid w:val="00B74BAD"/>
    <w:rsid w:val="00B7597D"/>
    <w:rsid w:val="00B80969"/>
    <w:rsid w:val="00B83F41"/>
    <w:rsid w:val="00B84303"/>
    <w:rsid w:val="00B8489D"/>
    <w:rsid w:val="00B85888"/>
    <w:rsid w:val="00B90135"/>
    <w:rsid w:val="00B905DE"/>
    <w:rsid w:val="00B92443"/>
    <w:rsid w:val="00B928EE"/>
    <w:rsid w:val="00B938DD"/>
    <w:rsid w:val="00B938DE"/>
    <w:rsid w:val="00B959B3"/>
    <w:rsid w:val="00B95CF6"/>
    <w:rsid w:val="00B9633A"/>
    <w:rsid w:val="00B96522"/>
    <w:rsid w:val="00B97330"/>
    <w:rsid w:val="00BA142A"/>
    <w:rsid w:val="00BA1A94"/>
    <w:rsid w:val="00BA58EE"/>
    <w:rsid w:val="00BB0FAA"/>
    <w:rsid w:val="00BB2B2A"/>
    <w:rsid w:val="00BB487D"/>
    <w:rsid w:val="00BB6D53"/>
    <w:rsid w:val="00BB74BD"/>
    <w:rsid w:val="00BB7DDC"/>
    <w:rsid w:val="00BC06AA"/>
    <w:rsid w:val="00BC08DE"/>
    <w:rsid w:val="00BC261A"/>
    <w:rsid w:val="00BC4404"/>
    <w:rsid w:val="00BC6224"/>
    <w:rsid w:val="00BD2835"/>
    <w:rsid w:val="00BD4B04"/>
    <w:rsid w:val="00BD6776"/>
    <w:rsid w:val="00BE06B1"/>
    <w:rsid w:val="00BE3EFB"/>
    <w:rsid w:val="00BE43C4"/>
    <w:rsid w:val="00BE48FC"/>
    <w:rsid w:val="00BE6043"/>
    <w:rsid w:val="00BE6FD0"/>
    <w:rsid w:val="00BF0B54"/>
    <w:rsid w:val="00BF159A"/>
    <w:rsid w:val="00BF343E"/>
    <w:rsid w:val="00BF556E"/>
    <w:rsid w:val="00BF5C54"/>
    <w:rsid w:val="00BF711A"/>
    <w:rsid w:val="00C00932"/>
    <w:rsid w:val="00C01A55"/>
    <w:rsid w:val="00C01D0B"/>
    <w:rsid w:val="00C03739"/>
    <w:rsid w:val="00C05FF7"/>
    <w:rsid w:val="00C06CF3"/>
    <w:rsid w:val="00C07301"/>
    <w:rsid w:val="00C07B76"/>
    <w:rsid w:val="00C100F5"/>
    <w:rsid w:val="00C10568"/>
    <w:rsid w:val="00C120D8"/>
    <w:rsid w:val="00C13368"/>
    <w:rsid w:val="00C22BE1"/>
    <w:rsid w:val="00C24B18"/>
    <w:rsid w:val="00C2751A"/>
    <w:rsid w:val="00C307F4"/>
    <w:rsid w:val="00C32A2E"/>
    <w:rsid w:val="00C336AC"/>
    <w:rsid w:val="00C338F2"/>
    <w:rsid w:val="00C400C3"/>
    <w:rsid w:val="00C4353C"/>
    <w:rsid w:val="00C44C95"/>
    <w:rsid w:val="00C47D37"/>
    <w:rsid w:val="00C50209"/>
    <w:rsid w:val="00C50941"/>
    <w:rsid w:val="00C52D28"/>
    <w:rsid w:val="00C52F97"/>
    <w:rsid w:val="00C5568B"/>
    <w:rsid w:val="00C56904"/>
    <w:rsid w:val="00C572A9"/>
    <w:rsid w:val="00C57DCD"/>
    <w:rsid w:val="00C6210C"/>
    <w:rsid w:val="00C649CC"/>
    <w:rsid w:val="00C64AB3"/>
    <w:rsid w:val="00C6691C"/>
    <w:rsid w:val="00C66B67"/>
    <w:rsid w:val="00C700EE"/>
    <w:rsid w:val="00C70593"/>
    <w:rsid w:val="00C70A1B"/>
    <w:rsid w:val="00C718AA"/>
    <w:rsid w:val="00C73912"/>
    <w:rsid w:val="00C73EEE"/>
    <w:rsid w:val="00C74450"/>
    <w:rsid w:val="00C7468C"/>
    <w:rsid w:val="00C75086"/>
    <w:rsid w:val="00C76E7F"/>
    <w:rsid w:val="00C82D61"/>
    <w:rsid w:val="00C8370D"/>
    <w:rsid w:val="00C84D73"/>
    <w:rsid w:val="00C86250"/>
    <w:rsid w:val="00C86BE7"/>
    <w:rsid w:val="00C86EB0"/>
    <w:rsid w:val="00C90632"/>
    <w:rsid w:val="00C9210E"/>
    <w:rsid w:val="00C93E09"/>
    <w:rsid w:val="00C95564"/>
    <w:rsid w:val="00C97BE9"/>
    <w:rsid w:val="00CA0C34"/>
    <w:rsid w:val="00CA1A59"/>
    <w:rsid w:val="00CA1C39"/>
    <w:rsid w:val="00CA3176"/>
    <w:rsid w:val="00CA49B4"/>
    <w:rsid w:val="00CA5F92"/>
    <w:rsid w:val="00CA7D27"/>
    <w:rsid w:val="00CB3356"/>
    <w:rsid w:val="00CB4F1A"/>
    <w:rsid w:val="00CB5322"/>
    <w:rsid w:val="00CB5C23"/>
    <w:rsid w:val="00CB5DE4"/>
    <w:rsid w:val="00CB5DF4"/>
    <w:rsid w:val="00CB6620"/>
    <w:rsid w:val="00CB7D2E"/>
    <w:rsid w:val="00CC02F6"/>
    <w:rsid w:val="00CD1386"/>
    <w:rsid w:val="00CD13EC"/>
    <w:rsid w:val="00CD1861"/>
    <w:rsid w:val="00CD1C79"/>
    <w:rsid w:val="00CD337F"/>
    <w:rsid w:val="00CD4A5A"/>
    <w:rsid w:val="00CD51DE"/>
    <w:rsid w:val="00CD558B"/>
    <w:rsid w:val="00CD56F3"/>
    <w:rsid w:val="00CD5F46"/>
    <w:rsid w:val="00CD602E"/>
    <w:rsid w:val="00CE30E3"/>
    <w:rsid w:val="00CE3426"/>
    <w:rsid w:val="00CE4126"/>
    <w:rsid w:val="00CE5555"/>
    <w:rsid w:val="00CE5801"/>
    <w:rsid w:val="00CE5C1B"/>
    <w:rsid w:val="00CE7588"/>
    <w:rsid w:val="00CF0C3C"/>
    <w:rsid w:val="00CF117E"/>
    <w:rsid w:val="00CF2094"/>
    <w:rsid w:val="00CF4AC2"/>
    <w:rsid w:val="00CF6DBA"/>
    <w:rsid w:val="00CF70BF"/>
    <w:rsid w:val="00D00C2F"/>
    <w:rsid w:val="00D04A5F"/>
    <w:rsid w:val="00D0549E"/>
    <w:rsid w:val="00D05AB5"/>
    <w:rsid w:val="00D06198"/>
    <w:rsid w:val="00D076B8"/>
    <w:rsid w:val="00D1239D"/>
    <w:rsid w:val="00D131EC"/>
    <w:rsid w:val="00D13948"/>
    <w:rsid w:val="00D14733"/>
    <w:rsid w:val="00D14D72"/>
    <w:rsid w:val="00D15679"/>
    <w:rsid w:val="00D15E9D"/>
    <w:rsid w:val="00D16424"/>
    <w:rsid w:val="00D17DE3"/>
    <w:rsid w:val="00D225B4"/>
    <w:rsid w:val="00D23D3A"/>
    <w:rsid w:val="00D2505B"/>
    <w:rsid w:val="00D32834"/>
    <w:rsid w:val="00D3286E"/>
    <w:rsid w:val="00D33200"/>
    <w:rsid w:val="00D337E4"/>
    <w:rsid w:val="00D342BC"/>
    <w:rsid w:val="00D346D7"/>
    <w:rsid w:val="00D34AB5"/>
    <w:rsid w:val="00D34D21"/>
    <w:rsid w:val="00D35D43"/>
    <w:rsid w:val="00D37BC9"/>
    <w:rsid w:val="00D41436"/>
    <w:rsid w:val="00D42EA3"/>
    <w:rsid w:val="00D44567"/>
    <w:rsid w:val="00D44D29"/>
    <w:rsid w:val="00D44E48"/>
    <w:rsid w:val="00D44F68"/>
    <w:rsid w:val="00D45182"/>
    <w:rsid w:val="00D463C1"/>
    <w:rsid w:val="00D46415"/>
    <w:rsid w:val="00D50DC5"/>
    <w:rsid w:val="00D5210E"/>
    <w:rsid w:val="00D5451F"/>
    <w:rsid w:val="00D60CE0"/>
    <w:rsid w:val="00D61172"/>
    <w:rsid w:val="00D6178D"/>
    <w:rsid w:val="00D61E1B"/>
    <w:rsid w:val="00D624A0"/>
    <w:rsid w:val="00D64E73"/>
    <w:rsid w:val="00D653B6"/>
    <w:rsid w:val="00D65CF2"/>
    <w:rsid w:val="00D664E2"/>
    <w:rsid w:val="00D67D45"/>
    <w:rsid w:val="00D72030"/>
    <w:rsid w:val="00D72687"/>
    <w:rsid w:val="00D74339"/>
    <w:rsid w:val="00D76EA7"/>
    <w:rsid w:val="00D77D3C"/>
    <w:rsid w:val="00D8031F"/>
    <w:rsid w:val="00D805A0"/>
    <w:rsid w:val="00D81E61"/>
    <w:rsid w:val="00D832E6"/>
    <w:rsid w:val="00D83CBC"/>
    <w:rsid w:val="00D853BB"/>
    <w:rsid w:val="00D866DE"/>
    <w:rsid w:val="00D9165D"/>
    <w:rsid w:val="00D91CFF"/>
    <w:rsid w:val="00D970CD"/>
    <w:rsid w:val="00DA2A73"/>
    <w:rsid w:val="00DA3AED"/>
    <w:rsid w:val="00DA694F"/>
    <w:rsid w:val="00DA6B35"/>
    <w:rsid w:val="00DA6C65"/>
    <w:rsid w:val="00DA7CA4"/>
    <w:rsid w:val="00DB0871"/>
    <w:rsid w:val="00DB0DCA"/>
    <w:rsid w:val="00DB1D3B"/>
    <w:rsid w:val="00DB410C"/>
    <w:rsid w:val="00DB658F"/>
    <w:rsid w:val="00DB693D"/>
    <w:rsid w:val="00DB7416"/>
    <w:rsid w:val="00DB7595"/>
    <w:rsid w:val="00DB770B"/>
    <w:rsid w:val="00DC134B"/>
    <w:rsid w:val="00DC1BCB"/>
    <w:rsid w:val="00DC2276"/>
    <w:rsid w:val="00DC4B26"/>
    <w:rsid w:val="00DC4F24"/>
    <w:rsid w:val="00DC51E1"/>
    <w:rsid w:val="00DC6152"/>
    <w:rsid w:val="00DC7F66"/>
    <w:rsid w:val="00DD04CE"/>
    <w:rsid w:val="00DD411C"/>
    <w:rsid w:val="00DD52F6"/>
    <w:rsid w:val="00DD6428"/>
    <w:rsid w:val="00DD6C9C"/>
    <w:rsid w:val="00DD6CA0"/>
    <w:rsid w:val="00DD7037"/>
    <w:rsid w:val="00DD74FD"/>
    <w:rsid w:val="00DD7BE1"/>
    <w:rsid w:val="00DD7D07"/>
    <w:rsid w:val="00DE11EA"/>
    <w:rsid w:val="00DE18DB"/>
    <w:rsid w:val="00DE2A71"/>
    <w:rsid w:val="00DE3AB2"/>
    <w:rsid w:val="00DE5087"/>
    <w:rsid w:val="00DE54A1"/>
    <w:rsid w:val="00DE6427"/>
    <w:rsid w:val="00DF5079"/>
    <w:rsid w:val="00E0053A"/>
    <w:rsid w:val="00E01C0F"/>
    <w:rsid w:val="00E0231A"/>
    <w:rsid w:val="00E02809"/>
    <w:rsid w:val="00E0344D"/>
    <w:rsid w:val="00E040C2"/>
    <w:rsid w:val="00E10199"/>
    <w:rsid w:val="00E10AA2"/>
    <w:rsid w:val="00E10D8E"/>
    <w:rsid w:val="00E12CE3"/>
    <w:rsid w:val="00E13D00"/>
    <w:rsid w:val="00E14D6B"/>
    <w:rsid w:val="00E24F1D"/>
    <w:rsid w:val="00E25236"/>
    <w:rsid w:val="00E2780E"/>
    <w:rsid w:val="00E33B95"/>
    <w:rsid w:val="00E36ECB"/>
    <w:rsid w:val="00E374CB"/>
    <w:rsid w:val="00E40035"/>
    <w:rsid w:val="00E43804"/>
    <w:rsid w:val="00E43CA6"/>
    <w:rsid w:val="00E43EF5"/>
    <w:rsid w:val="00E446C2"/>
    <w:rsid w:val="00E45B82"/>
    <w:rsid w:val="00E45F8E"/>
    <w:rsid w:val="00E47086"/>
    <w:rsid w:val="00E47093"/>
    <w:rsid w:val="00E51537"/>
    <w:rsid w:val="00E53FD5"/>
    <w:rsid w:val="00E579FF"/>
    <w:rsid w:val="00E60087"/>
    <w:rsid w:val="00E61648"/>
    <w:rsid w:val="00E61C78"/>
    <w:rsid w:val="00E626B8"/>
    <w:rsid w:val="00E64C94"/>
    <w:rsid w:val="00E656A3"/>
    <w:rsid w:val="00E709BC"/>
    <w:rsid w:val="00E734FC"/>
    <w:rsid w:val="00E73BF5"/>
    <w:rsid w:val="00E73E69"/>
    <w:rsid w:val="00E766EA"/>
    <w:rsid w:val="00E80E5F"/>
    <w:rsid w:val="00E80EB5"/>
    <w:rsid w:val="00E811D5"/>
    <w:rsid w:val="00E823C0"/>
    <w:rsid w:val="00E848D3"/>
    <w:rsid w:val="00E85906"/>
    <w:rsid w:val="00E86CB8"/>
    <w:rsid w:val="00E920EE"/>
    <w:rsid w:val="00E9503E"/>
    <w:rsid w:val="00E95203"/>
    <w:rsid w:val="00E95A28"/>
    <w:rsid w:val="00E96ABA"/>
    <w:rsid w:val="00E97708"/>
    <w:rsid w:val="00EA15CA"/>
    <w:rsid w:val="00EA1C66"/>
    <w:rsid w:val="00EA633D"/>
    <w:rsid w:val="00EB131D"/>
    <w:rsid w:val="00EB16CA"/>
    <w:rsid w:val="00EB1D9D"/>
    <w:rsid w:val="00EC09A4"/>
    <w:rsid w:val="00EC1F52"/>
    <w:rsid w:val="00EC25CB"/>
    <w:rsid w:val="00EC2735"/>
    <w:rsid w:val="00EC275B"/>
    <w:rsid w:val="00EC4F85"/>
    <w:rsid w:val="00EC530E"/>
    <w:rsid w:val="00EC5C0E"/>
    <w:rsid w:val="00EC64B1"/>
    <w:rsid w:val="00EC69BA"/>
    <w:rsid w:val="00ED12D0"/>
    <w:rsid w:val="00ED1860"/>
    <w:rsid w:val="00ED4C07"/>
    <w:rsid w:val="00ED551C"/>
    <w:rsid w:val="00ED5994"/>
    <w:rsid w:val="00ED63F3"/>
    <w:rsid w:val="00ED672C"/>
    <w:rsid w:val="00ED696E"/>
    <w:rsid w:val="00ED6BA6"/>
    <w:rsid w:val="00ED7291"/>
    <w:rsid w:val="00EE05FE"/>
    <w:rsid w:val="00EE10B7"/>
    <w:rsid w:val="00EE1B81"/>
    <w:rsid w:val="00EE2A6C"/>
    <w:rsid w:val="00EE39F2"/>
    <w:rsid w:val="00EE54A3"/>
    <w:rsid w:val="00EE617B"/>
    <w:rsid w:val="00EE62AD"/>
    <w:rsid w:val="00EF5053"/>
    <w:rsid w:val="00EF7A18"/>
    <w:rsid w:val="00F0147C"/>
    <w:rsid w:val="00F02C14"/>
    <w:rsid w:val="00F0410E"/>
    <w:rsid w:val="00F04C37"/>
    <w:rsid w:val="00F053F1"/>
    <w:rsid w:val="00F05499"/>
    <w:rsid w:val="00F07FB0"/>
    <w:rsid w:val="00F10B48"/>
    <w:rsid w:val="00F10B7F"/>
    <w:rsid w:val="00F11B63"/>
    <w:rsid w:val="00F121C0"/>
    <w:rsid w:val="00F1511D"/>
    <w:rsid w:val="00F16257"/>
    <w:rsid w:val="00F1785B"/>
    <w:rsid w:val="00F17A37"/>
    <w:rsid w:val="00F21D0A"/>
    <w:rsid w:val="00F22570"/>
    <w:rsid w:val="00F22987"/>
    <w:rsid w:val="00F23FA2"/>
    <w:rsid w:val="00F2491A"/>
    <w:rsid w:val="00F24CC2"/>
    <w:rsid w:val="00F26903"/>
    <w:rsid w:val="00F26B7C"/>
    <w:rsid w:val="00F26CB7"/>
    <w:rsid w:val="00F26CDB"/>
    <w:rsid w:val="00F27CB0"/>
    <w:rsid w:val="00F27EEF"/>
    <w:rsid w:val="00F30FD1"/>
    <w:rsid w:val="00F315B5"/>
    <w:rsid w:val="00F33C18"/>
    <w:rsid w:val="00F35158"/>
    <w:rsid w:val="00F36378"/>
    <w:rsid w:val="00F368FF"/>
    <w:rsid w:val="00F374AC"/>
    <w:rsid w:val="00F37F7A"/>
    <w:rsid w:val="00F40623"/>
    <w:rsid w:val="00F40F80"/>
    <w:rsid w:val="00F44DCF"/>
    <w:rsid w:val="00F45CB6"/>
    <w:rsid w:val="00F50E2C"/>
    <w:rsid w:val="00F513F9"/>
    <w:rsid w:val="00F52BA6"/>
    <w:rsid w:val="00F55AB2"/>
    <w:rsid w:val="00F56207"/>
    <w:rsid w:val="00F571BA"/>
    <w:rsid w:val="00F57E33"/>
    <w:rsid w:val="00F616D4"/>
    <w:rsid w:val="00F6183C"/>
    <w:rsid w:val="00F61B2E"/>
    <w:rsid w:val="00F61F8A"/>
    <w:rsid w:val="00F62212"/>
    <w:rsid w:val="00F62A56"/>
    <w:rsid w:val="00F639CC"/>
    <w:rsid w:val="00F66FB6"/>
    <w:rsid w:val="00F7002D"/>
    <w:rsid w:val="00F71B39"/>
    <w:rsid w:val="00F72F0E"/>
    <w:rsid w:val="00F73D6A"/>
    <w:rsid w:val="00F752DC"/>
    <w:rsid w:val="00F801EC"/>
    <w:rsid w:val="00F8077B"/>
    <w:rsid w:val="00F82166"/>
    <w:rsid w:val="00F85367"/>
    <w:rsid w:val="00F85599"/>
    <w:rsid w:val="00F87C12"/>
    <w:rsid w:val="00F91E67"/>
    <w:rsid w:val="00F922D1"/>
    <w:rsid w:val="00F93FB1"/>
    <w:rsid w:val="00F9406B"/>
    <w:rsid w:val="00F9439D"/>
    <w:rsid w:val="00F94828"/>
    <w:rsid w:val="00F95D9D"/>
    <w:rsid w:val="00F95FD6"/>
    <w:rsid w:val="00F9697D"/>
    <w:rsid w:val="00F96CC7"/>
    <w:rsid w:val="00FA0719"/>
    <w:rsid w:val="00FA1721"/>
    <w:rsid w:val="00FA512F"/>
    <w:rsid w:val="00FA5278"/>
    <w:rsid w:val="00FA5E8A"/>
    <w:rsid w:val="00FB2722"/>
    <w:rsid w:val="00FB33C4"/>
    <w:rsid w:val="00FB4CB3"/>
    <w:rsid w:val="00FB58B6"/>
    <w:rsid w:val="00FB7ABA"/>
    <w:rsid w:val="00FC4A5A"/>
    <w:rsid w:val="00FC4B1E"/>
    <w:rsid w:val="00FC4FF4"/>
    <w:rsid w:val="00FC5DE3"/>
    <w:rsid w:val="00FD07C8"/>
    <w:rsid w:val="00FD3B6C"/>
    <w:rsid w:val="00FD458E"/>
    <w:rsid w:val="00FE0C40"/>
    <w:rsid w:val="00FE4636"/>
    <w:rsid w:val="00FE4A49"/>
    <w:rsid w:val="00FE50F0"/>
    <w:rsid w:val="00FE71E9"/>
    <w:rsid w:val="00FF17C7"/>
    <w:rsid w:val="00FF3A3E"/>
    <w:rsid w:val="00FF5407"/>
    <w:rsid w:val="00FF65DF"/>
    <w:rsid w:val="00FF6E3B"/>
    <w:rsid w:val="00FF7924"/>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DFE"/>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F9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D44E48"/>
    <w:pPr>
      <w:tabs>
        <w:tab w:val="right" w:leader="dot" w:pos="9360"/>
      </w:tabs>
      <w:spacing w:line="360" w:lineRule="auto"/>
    </w:pPr>
    <w:rPr>
      <w:b/>
      <w:bCs/>
      <w:noProof/>
      <w:sz w:val="26"/>
    </w:rPr>
  </w:style>
  <w:style w:type="paragraph" w:styleId="TOC2">
    <w:name w:val="toc 2"/>
    <w:basedOn w:val="Normal"/>
    <w:next w:val="Normal"/>
    <w:autoRedefine/>
    <w:uiPriority w:val="39"/>
    <w:unhideWhenUsed/>
    <w:rsid w:val="00C70593"/>
    <w:pPr>
      <w:tabs>
        <w:tab w:val="right" w:leader="dot" w:pos="9360"/>
      </w:tabs>
      <w:spacing w:line="360" w:lineRule="auto"/>
    </w:pPr>
    <w:rPr>
      <w:b/>
      <w:bCs/>
      <w:noProof/>
      <w:sz w:val="26"/>
    </w:rPr>
  </w:style>
  <w:style w:type="paragraph" w:styleId="TOC3">
    <w:name w:val="toc 3"/>
    <w:basedOn w:val="Normal"/>
    <w:next w:val="Normal"/>
    <w:autoRedefine/>
    <w:uiPriority w:val="39"/>
    <w:unhideWhenUsed/>
    <w:rsid w:val="00466621"/>
    <w:pPr>
      <w:tabs>
        <w:tab w:val="right" w:leader="dot" w:pos="9360"/>
      </w:tabs>
      <w:spacing w:line="360" w:lineRule="auto"/>
      <w:ind w:left="720"/>
      <w:jc w:val="both"/>
    </w:pPr>
    <w:rPr>
      <w:b/>
      <w:bCs/>
      <w:iCs/>
      <w:noProof/>
      <w:sz w:val="26"/>
    </w:rPr>
  </w:style>
  <w:style w:type="paragraph" w:styleId="TOC4">
    <w:name w:val="toc 4"/>
    <w:basedOn w:val="Normal"/>
    <w:next w:val="Normal"/>
    <w:autoRedefine/>
    <w:uiPriority w:val="39"/>
    <w:unhideWhenUsed/>
    <w:rsid w:val="00A815C5"/>
    <w:pPr>
      <w:tabs>
        <w:tab w:val="right" w:leader="dot" w:pos="9395"/>
      </w:tabs>
      <w:spacing w:line="360" w:lineRule="auto"/>
      <w:ind w:left="144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40106D"/>
    <w:pPr>
      <w:spacing w:before="240" w:line="259" w:lineRule="auto"/>
      <w:outlineLvl w:val="9"/>
    </w:pPr>
    <w:rPr>
      <w:b w:val="0"/>
      <w:bCs w:val="0"/>
      <w:sz w:val="32"/>
      <w:szCs w:val="32"/>
    </w:rPr>
  </w:style>
  <w:style w:type="character" w:styleId="FollowedHyperlink">
    <w:name w:val="FollowedHyperlink"/>
    <w:basedOn w:val="DefaultParagraphFont"/>
    <w:uiPriority w:val="99"/>
    <w:semiHidden/>
    <w:unhideWhenUsed/>
    <w:rsid w:val="00B928EE"/>
    <w:rPr>
      <w:color w:val="800080" w:themeColor="followedHyperlink"/>
      <w:u w:val="single"/>
    </w:rPr>
  </w:style>
  <w:style w:type="character" w:styleId="UnresolvedMention">
    <w:name w:val="Unresolved Mention"/>
    <w:basedOn w:val="DefaultParagraphFont"/>
    <w:uiPriority w:val="99"/>
    <w:semiHidden/>
    <w:unhideWhenUsed/>
    <w:rsid w:val="00B928EE"/>
    <w:rPr>
      <w:color w:val="605E5C"/>
      <w:shd w:val="clear" w:color="auto" w:fill="E1DFDD"/>
    </w:rPr>
  </w:style>
  <w:style w:type="paragraph" w:styleId="NoSpacing">
    <w:name w:val="No Spacing"/>
    <w:uiPriority w:val="1"/>
    <w:qFormat/>
    <w:rsid w:val="00B74BAD"/>
    <w:pPr>
      <w:spacing w:after="0" w:line="240" w:lineRule="auto"/>
    </w:pPr>
    <w:rPr>
      <w:rFonts w:eastAsia="Times New Roman" w:cs="Times New Roman"/>
      <w:szCs w:val="24"/>
    </w:rPr>
  </w:style>
  <w:style w:type="paragraph" w:styleId="ListParagraph">
    <w:name w:val="List Paragraph"/>
    <w:basedOn w:val="Normal"/>
    <w:uiPriority w:val="34"/>
    <w:qFormat/>
    <w:rsid w:val="00B74BAD"/>
    <w:pPr>
      <w:ind w:left="720"/>
      <w:contextualSpacing/>
    </w:pPr>
  </w:style>
  <w:style w:type="paragraph" w:styleId="HTMLPreformatted">
    <w:name w:val="HTML Preformatted"/>
    <w:basedOn w:val="Normal"/>
    <w:link w:val="HTMLPreformattedChar"/>
    <w:uiPriority w:val="99"/>
    <w:semiHidden/>
    <w:unhideWhenUsed/>
    <w:rsid w:val="005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03B6"/>
    <w:rPr>
      <w:rFonts w:ascii="Courier New" w:eastAsia="Times New Roman" w:hAnsi="Courier New" w:cs="Courier New"/>
      <w:sz w:val="20"/>
      <w:szCs w:val="20"/>
    </w:rPr>
  </w:style>
  <w:style w:type="character" w:customStyle="1" w:styleId="y2iqfc">
    <w:name w:val="y2iqfc"/>
    <w:basedOn w:val="DefaultParagraphFont"/>
    <w:rsid w:val="005003B6"/>
  </w:style>
  <w:style w:type="table" w:customStyle="1" w:styleId="TableGrid0">
    <w:name w:val="TableGrid"/>
    <w:rsid w:val="001373CC"/>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C52F97"/>
    <w:rPr>
      <w:rFonts w:asciiTheme="majorHAnsi" w:eastAsiaTheme="majorEastAsia" w:hAnsiTheme="majorHAnsi" w:cstheme="majorBidi"/>
      <w:color w:val="365F91" w:themeColor="accent1" w:themeShade="BF"/>
      <w:szCs w:val="24"/>
    </w:rPr>
  </w:style>
  <w:style w:type="table" w:customStyle="1" w:styleId="TableGrid1">
    <w:name w:val="Table Grid1"/>
    <w:basedOn w:val="TableNormal"/>
    <w:next w:val="TableGrid"/>
    <w:uiPriority w:val="59"/>
    <w:rsid w:val="001A158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1A158E"/>
    <w:pPr>
      <w:spacing w:after="0" w:line="240" w:lineRule="auto"/>
      <w:jc w:val="both"/>
    </w:pPr>
    <w:rPr>
      <w:rFonts w:eastAsia="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B571F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571FE"/>
    <w:rPr>
      <w:rFonts w:asciiTheme="minorHAnsi" w:hAnsiTheme="minorHAnsi"/>
      <w:sz w:val="20"/>
      <w:szCs w:val="20"/>
    </w:rPr>
  </w:style>
  <w:style w:type="character" w:styleId="FootnoteReference">
    <w:name w:val="footnote reference"/>
    <w:basedOn w:val="DefaultParagraphFont"/>
    <w:uiPriority w:val="99"/>
    <w:semiHidden/>
    <w:unhideWhenUsed/>
    <w:rsid w:val="00B571FE"/>
    <w:rPr>
      <w:vertAlign w:val="superscript"/>
    </w:rPr>
  </w:style>
  <w:style w:type="paragraph" w:styleId="Bibliography">
    <w:name w:val="Bibliography"/>
    <w:basedOn w:val="Normal"/>
    <w:next w:val="Normal"/>
    <w:uiPriority w:val="37"/>
    <w:unhideWhenUsed/>
    <w:rsid w:val="00E80E5F"/>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345">
      <w:bodyDiv w:val="1"/>
      <w:marLeft w:val="0"/>
      <w:marRight w:val="0"/>
      <w:marTop w:val="0"/>
      <w:marBottom w:val="0"/>
      <w:divBdr>
        <w:top w:val="none" w:sz="0" w:space="0" w:color="auto"/>
        <w:left w:val="none" w:sz="0" w:space="0" w:color="auto"/>
        <w:bottom w:val="none" w:sz="0" w:space="0" w:color="auto"/>
        <w:right w:val="none" w:sz="0" w:space="0" w:color="auto"/>
      </w:divBdr>
    </w:div>
    <w:div w:id="101533804">
      <w:bodyDiv w:val="1"/>
      <w:marLeft w:val="0"/>
      <w:marRight w:val="0"/>
      <w:marTop w:val="0"/>
      <w:marBottom w:val="0"/>
      <w:divBdr>
        <w:top w:val="none" w:sz="0" w:space="0" w:color="auto"/>
        <w:left w:val="none" w:sz="0" w:space="0" w:color="auto"/>
        <w:bottom w:val="none" w:sz="0" w:space="0" w:color="auto"/>
        <w:right w:val="none" w:sz="0" w:space="0" w:color="auto"/>
      </w:divBdr>
    </w:div>
    <w:div w:id="219481933">
      <w:bodyDiv w:val="1"/>
      <w:marLeft w:val="0"/>
      <w:marRight w:val="0"/>
      <w:marTop w:val="0"/>
      <w:marBottom w:val="0"/>
      <w:divBdr>
        <w:top w:val="none" w:sz="0" w:space="0" w:color="auto"/>
        <w:left w:val="none" w:sz="0" w:space="0" w:color="auto"/>
        <w:bottom w:val="none" w:sz="0" w:space="0" w:color="auto"/>
        <w:right w:val="none" w:sz="0" w:space="0" w:color="auto"/>
      </w:divBdr>
      <w:divsChild>
        <w:div w:id="1366373083">
          <w:marLeft w:val="0"/>
          <w:marRight w:val="0"/>
          <w:marTop w:val="115"/>
          <w:marBottom w:val="0"/>
          <w:divBdr>
            <w:top w:val="none" w:sz="0" w:space="0" w:color="auto"/>
            <w:left w:val="none" w:sz="0" w:space="0" w:color="auto"/>
            <w:bottom w:val="none" w:sz="0" w:space="0" w:color="auto"/>
            <w:right w:val="none" w:sz="0" w:space="0" w:color="auto"/>
          </w:divBdr>
        </w:div>
        <w:div w:id="1598638882">
          <w:marLeft w:val="0"/>
          <w:marRight w:val="0"/>
          <w:marTop w:val="115"/>
          <w:marBottom w:val="0"/>
          <w:divBdr>
            <w:top w:val="none" w:sz="0" w:space="0" w:color="auto"/>
            <w:left w:val="none" w:sz="0" w:space="0" w:color="auto"/>
            <w:bottom w:val="none" w:sz="0" w:space="0" w:color="auto"/>
            <w:right w:val="none" w:sz="0" w:space="0" w:color="auto"/>
          </w:divBdr>
        </w:div>
        <w:div w:id="686564895">
          <w:marLeft w:val="0"/>
          <w:marRight w:val="0"/>
          <w:marTop w:val="115"/>
          <w:marBottom w:val="0"/>
          <w:divBdr>
            <w:top w:val="none" w:sz="0" w:space="0" w:color="auto"/>
            <w:left w:val="none" w:sz="0" w:space="0" w:color="auto"/>
            <w:bottom w:val="none" w:sz="0" w:space="0" w:color="auto"/>
            <w:right w:val="none" w:sz="0" w:space="0" w:color="auto"/>
          </w:divBdr>
        </w:div>
      </w:divsChild>
    </w:div>
    <w:div w:id="317736818">
      <w:bodyDiv w:val="1"/>
      <w:marLeft w:val="0"/>
      <w:marRight w:val="0"/>
      <w:marTop w:val="0"/>
      <w:marBottom w:val="0"/>
      <w:divBdr>
        <w:top w:val="none" w:sz="0" w:space="0" w:color="auto"/>
        <w:left w:val="none" w:sz="0" w:space="0" w:color="auto"/>
        <w:bottom w:val="none" w:sz="0" w:space="0" w:color="auto"/>
        <w:right w:val="none" w:sz="0" w:space="0" w:color="auto"/>
      </w:divBdr>
      <w:divsChild>
        <w:div w:id="155076172">
          <w:marLeft w:val="0"/>
          <w:marRight w:val="0"/>
          <w:marTop w:val="115"/>
          <w:marBottom w:val="0"/>
          <w:divBdr>
            <w:top w:val="none" w:sz="0" w:space="0" w:color="auto"/>
            <w:left w:val="none" w:sz="0" w:space="0" w:color="auto"/>
            <w:bottom w:val="none" w:sz="0" w:space="0" w:color="auto"/>
            <w:right w:val="none" w:sz="0" w:space="0" w:color="auto"/>
          </w:divBdr>
        </w:div>
        <w:div w:id="1326860170">
          <w:marLeft w:val="0"/>
          <w:marRight w:val="0"/>
          <w:marTop w:val="115"/>
          <w:marBottom w:val="0"/>
          <w:divBdr>
            <w:top w:val="none" w:sz="0" w:space="0" w:color="auto"/>
            <w:left w:val="none" w:sz="0" w:space="0" w:color="auto"/>
            <w:bottom w:val="none" w:sz="0" w:space="0" w:color="auto"/>
            <w:right w:val="none" w:sz="0" w:space="0" w:color="auto"/>
          </w:divBdr>
        </w:div>
      </w:divsChild>
    </w:div>
    <w:div w:id="358623973">
      <w:bodyDiv w:val="1"/>
      <w:marLeft w:val="0"/>
      <w:marRight w:val="0"/>
      <w:marTop w:val="0"/>
      <w:marBottom w:val="0"/>
      <w:divBdr>
        <w:top w:val="none" w:sz="0" w:space="0" w:color="auto"/>
        <w:left w:val="none" w:sz="0" w:space="0" w:color="auto"/>
        <w:bottom w:val="none" w:sz="0" w:space="0" w:color="auto"/>
        <w:right w:val="none" w:sz="0" w:space="0" w:color="auto"/>
      </w:divBdr>
    </w:div>
    <w:div w:id="361978547">
      <w:bodyDiv w:val="1"/>
      <w:marLeft w:val="0"/>
      <w:marRight w:val="0"/>
      <w:marTop w:val="0"/>
      <w:marBottom w:val="0"/>
      <w:divBdr>
        <w:top w:val="none" w:sz="0" w:space="0" w:color="auto"/>
        <w:left w:val="none" w:sz="0" w:space="0" w:color="auto"/>
        <w:bottom w:val="none" w:sz="0" w:space="0" w:color="auto"/>
        <w:right w:val="none" w:sz="0" w:space="0" w:color="auto"/>
      </w:divBdr>
    </w:div>
    <w:div w:id="573510085">
      <w:bodyDiv w:val="1"/>
      <w:marLeft w:val="0"/>
      <w:marRight w:val="0"/>
      <w:marTop w:val="0"/>
      <w:marBottom w:val="0"/>
      <w:divBdr>
        <w:top w:val="none" w:sz="0" w:space="0" w:color="auto"/>
        <w:left w:val="none" w:sz="0" w:space="0" w:color="auto"/>
        <w:bottom w:val="none" w:sz="0" w:space="0" w:color="auto"/>
        <w:right w:val="none" w:sz="0" w:space="0" w:color="auto"/>
      </w:divBdr>
    </w:div>
    <w:div w:id="602884115">
      <w:bodyDiv w:val="1"/>
      <w:marLeft w:val="0"/>
      <w:marRight w:val="0"/>
      <w:marTop w:val="0"/>
      <w:marBottom w:val="0"/>
      <w:divBdr>
        <w:top w:val="none" w:sz="0" w:space="0" w:color="auto"/>
        <w:left w:val="none" w:sz="0" w:space="0" w:color="auto"/>
        <w:bottom w:val="none" w:sz="0" w:space="0" w:color="auto"/>
        <w:right w:val="none" w:sz="0" w:space="0" w:color="auto"/>
      </w:divBdr>
    </w:div>
    <w:div w:id="699627923">
      <w:bodyDiv w:val="1"/>
      <w:marLeft w:val="0"/>
      <w:marRight w:val="0"/>
      <w:marTop w:val="0"/>
      <w:marBottom w:val="0"/>
      <w:divBdr>
        <w:top w:val="none" w:sz="0" w:space="0" w:color="auto"/>
        <w:left w:val="none" w:sz="0" w:space="0" w:color="auto"/>
        <w:bottom w:val="none" w:sz="0" w:space="0" w:color="auto"/>
        <w:right w:val="none" w:sz="0" w:space="0" w:color="auto"/>
      </w:divBdr>
    </w:div>
    <w:div w:id="7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404371017">
          <w:marLeft w:val="0"/>
          <w:marRight w:val="0"/>
          <w:marTop w:val="312"/>
          <w:marBottom w:val="0"/>
          <w:divBdr>
            <w:top w:val="none" w:sz="0" w:space="0" w:color="auto"/>
            <w:left w:val="none" w:sz="0" w:space="0" w:color="auto"/>
            <w:bottom w:val="none" w:sz="0" w:space="0" w:color="auto"/>
            <w:right w:val="none" w:sz="0" w:space="0" w:color="auto"/>
          </w:divBdr>
        </w:div>
        <w:div w:id="1073504867">
          <w:marLeft w:val="0"/>
          <w:marRight w:val="0"/>
          <w:marTop w:val="312"/>
          <w:marBottom w:val="0"/>
          <w:divBdr>
            <w:top w:val="none" w:sz="0" w:space="0" w:color="auto"/>
            <w:left w:val="none" w:sz="0" w:space="0" w:color="auto"/>
            <w:bottom w:val="none" w:sz="0" w:space="0" w:color="auto"/>
            <w:right w:val="none" w:sz="0" w:space="0" w:color="auto"/>
          </w:divBdr>
        </w:div>
        <w:div w:id="1776629566">
          <w:marLeft w:val="0"/>
          <w:marRight w:val="0"/>
          <w:marTop w:val="312"/>
          <w:marBottom w:val="0"/>
          <w:divBdr>
            <w:top w:val="none" w:sz="0" w:space="0" w:color="auto"/>
            <w:left w:val="none" w:sz="0" w:space="0" w:color="auto"/>
            <w:bottom w:val="none" w:sz="0" w:space="0" w:color="auto"/>
            <w:right w:val="none" w:sz="0" w:space="0" w:color="auto"/>
          </w:divBdr>
        </w:div>
        <w:div w:id="1536623384">
          <w:marLeft w:val="0"/>
          <w:marRight w:val="0"/>
          <w:marTop w:val="312"/>
          <w:marBottom w:val="0"/>
          <w:divBdr>
            <w:top w:val="none" w:sz="0" w:space="0" w:color="auto"/>
            <w:left w:val="none" w:sz="0" w:space="0" w:color="auto"/>
            <w:bottom w:val="none" w:sz="0" w:space="0" w:color="auto"/>
            <w:right w:val="none" w:sz="0" w:space="0" w:color="auto"/>
          </w:divBdr>
        </w:div>
        <w:div w:id="813835978">
          <w:marLeft w:val="0"/>
          <w:marRight w:val="0"/>
          <w:marTop w:val="312"/>
          <w:marBottom w:val="0"/>
          <w:divBdr>
            <w:top w:val="none" w:sz="0" w:space="0" w:color="auto"/>
            <w:left w:val="none" w:sz="0" w:space="0" w:color="auto"/>
            <w:bottom w:val="none" w:sz="0" w:space="0" w:color="auto"/>
            <w:right w:val="none" w:sz="0" w:space="0" w:color="auto"/>
          </w:divBdr>
        </w:div>
      </w:divsChild>
    </w:div>
    <w:div w:id="747966140">
      <w:bodyDiv w:val="1"/>
      <w:marLeft w:val="0"/>
      <w:marRight w:val="0"/>
      <w:marTop w:val="0"/>
      <w:marBottom w:val="0"/>
      <w:divBdr>
        <w:top w:val="none" w:sz="0" w:space="0" w:color="auto"/>
        <w:left w:val="none" w:sz="0" w:space="0" w:color="auto"/>
        <w:bottom w:val="none" w:sz="0" w:space="0" w:color="auto"/>
        <w:right w:val="none" w:sz="0" w:space="0" w:color="auto"/>
      </w:divBdr>
    </w:div>
    <w:div w:id="754983552">
      <w:bodyDiv w:val="1"/>
      <w:marLeft w:val="0"/>
      <w:marRight w:val="0"/>
      <w:marTop w:val="0"/>
      <w:marBottom w:val="0"/>
      <w:divBdr>
        <w:top w:val="none" w:sz="0" w:space="0" w:color="auto"/>
        <w:left w:val="none" w:sz="0" w:space="0" w:color="auto"/>
        <w:bottom w:val="none" w:sz="0" w:space="0" w:color="auto"/>
        <w:right w:val="none" w:sz="0" w:space="0" w:color="auto"/>
      </w:divBdr>
    </w:div>
    <w:div w:id="793524285">
      <w:bodyDiv w:val="1"/>
      <w:marLeft w:val="0"/>
      <w:marRight w:val="0"/>
      <w:marTop w:val="0"/>
      <w:marBottom w:val="0"/>
      <w:divBdr>
        <w:top w:val="none" w:sz="0" w:space="0" w:color="auto"/>
        <w:left w:val="none" w:sz="0" w:space="0" w:color="auto"/>
        <w:bottom w:val="none" w:sz="0" w:space="0" w:color="auto"/>
        <w:right w:val="none" w:sz="0" w:space="0" w:color="auto"/>
      </w:divBdr>
    </w:div>
    <w:div w:id="821628928">
      <w:bodyDiv w:val="1"/>
      <w:marLeft w:val="0"/>
      <w:marRight w:val="0"/>
      <w:marTop w:val="0"/>
      <w:marBottom w:val="0"/>
      <w:divBdr>
        <w:top w:val="none" w:sz="0" w:space="0" w:color="auto"/>
        <w:left w:val="none" w:sz="0" w:space="0" w:color="auto"/>
        <w:bottom w:val="none" w:sz="0" w:space="0" w:color="auto"/>
        <w:right w:val="none" w:sz="0" w:space="0" w:color="auto"/>
      </w:divBdr>
    </w:div>
    <w:div w:id="836727011">
      <w:bodyDiv w:val="1"/>
      <w:marLeft w:val="0"/>
      <w:marRight w:val="0"/>
      <w:marTop w:val="0"/>
      <w:marBottom w:val="0"/>
      <w:divBdr>
        <w:top w:val="none" w:sz="0" w:space="0" w:color="auto"/>
        <w:left w:val="none" w:sz="0" w:space="0" w:color="auto"/>
        <w:bottom w:val="none" w:sz="0" w:space="0" w:color="auto"/>
        <w:right w:val="none" w:sz="0" w:space="0" w:color="auto"/>
      </w:divBdr>
    </w:div>
    <w:div w:id="887835278">
      <w:bodyDiv w:val="1"/>
      <w:marLeft w:val="0"/>
      <w:marRight w:val="0"/>
      <w:marTop w:val="0"/>
      <w:marBottom w:val="0"/>
      <w:divBdr>
        <w:top w:val="none" w:sz="0" w:space="0" w:color="auto"/>
        <w:left w:val="none" w:sz="0" w:space="0" w:color="auto"/>
        <w:bottom w:val="none" w:sz="0" w:space="0" w:color="auto"/>
        <w:right w:val="none" w:sz="0" w:space="0" w:color="auto"/>
      </w:divBdr>
    </w:div>
    <w:div w:id="924262344">
      <w:bodyDiv w:val="1"/>
      <w:marLeft w:val="0"/>
      <w:marRight w:val="0"/>
      <w:marTop w:val="0"/>
      <w:marBottom w:val="0"/>
      <w:divBdr>
        <w:top w:val="none" w:sz="0" w:space="0" w:color="auto"/>
        <w:left w:val="none" w:sz="0" w:space="0" w:color="auto"/>
        <w:bottom w:val="none" w:sz="0" w:space="0" w:color="auto"/>
        <w:right w:val="none" w:sz="0" w:space="0" w:color="auto"/>
      </w:divBdr>
    </w:div>
    <w:div w:id="940380077">
      <w:bodyDiv w:val="1"/>
      <w:marLeft w:val="0"/>
      <w:marRight w:val="0"/>
      <w:marTop w:val="0"/>
      <w:marBottom w:val="0"/>
      <w:divBdr>
        <w:top w:val="none" w:sz="0" w:space="0" w:color="auto"/>
        <w:left w:val="none" w:sz="0" w:space="0" w:color="auto"/>
        <w:bottom w:val="none" w:sz="0" w:space="0" w:color="auto"/>
        <w:right w:val="none" w:sz="0" w:space="0" w:color="auto"/>
      </w:divBdr>
    </w:div>
    <w:div w:id="1005286354">
      <w:bodyDiv w:val="1"/>
      <w:marLeft w:val="0"/>
      <w:marRight w:val="0"/>
      <w:marTop w:val="0"/>
      <w:marBottom w:val="0"/>
      <w:divBdr>
        <w:top w:val="none" w:sz="0" w:space="0" w:color="auto"/>
        <w:left w:val="none" w:sz="0" w:space="0" w:color="auto"/>
        <w:bottom w:val="none" w:sz="0" w:space="0" w:color="auto"/>
        <w:right w:val="none" w:sz="0" w:space="0" w:color="auto"/>
      </w:divBdr>
    </w:div>
    <w:div w:id="1079476058">
      <w:bodyDiv w:val="1"/>
      <w:marLeft w:val="0"/>
      <w:marRight w:val="0"/>
      <w:marTop w:val="0"/>
      <w:marBottom w:val="0"/>
      <w:divBdr>
        <w:top w:val="none" w:sz="0" w:space="0" w:color="auto"/>
        <w:left w:val="none" w:sz="0" w:space="0" w:color="auto"/>
        <w:bottom w:val="none" w:sz="0" w:space="0" w:color="auto"/>
        <w:right w:val="none" w:sz="0" w:space="0" w:color="auto"/>
      </w:divBdr>
    </w:div>
    <w:div w:id="1120032741">
      <w:bodyDiv w:val="1"/>
      <w:marLeft w:val="0"/>
      <w:marRight w:val="0"/>
      <w:marTop w:val="0"/>
      <w:marBottom w:val="0"/>
      <w:divBdr>
        <w:top w:val="none" w:sz="0" w:space="0" w:color="auto"/>
        <w:left w:val="none" w:sz="0" w:space="0" w:color="auto"/>
        <w:bottom w:val="none" w:sz="0" w:space="0" w:color="auto"/>
        <w:right w:val="none" w:sz="0" w:space="0" w:color="auto"/>
      </w:divBdr>
    </w:div>
    <w:div w:id="1157234843">
      <w:bodyDiv w:val="1"/>
      <w:marLeft w:val="0"/>
      <w:marRight w:val="0"/>
      <w:marTop w:val="0"/>
      <w:marBottom w:val="0"/>
      <w:divBdr>
        <w:top w:val="none" w:sz="0" w:space="0" w:color="auto"/>
        <w:left w:val="none" w:sz="0" w:space="0" w:color="auto"/>
        <w:bottom w:val="none" w:sz="0" w:space="0" w:color="auto"/>
        <w:right w:val="none" w:sz="0" w:space="0" w:color="auto"/>
      </w:divBdr>
    </w:div>
    <w:div w:id="12148528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8494920">
      <w:bodyDiv w:val="1"/>
      <w:marLeft w:val="0"/>
      <w:marRight w:val="0"/>
      <w:marTop w:val="0"/>
      <w:marBottom w:val="0"/>
      <w:divBdr>
        <w:top w:val="none" w:sz="0" w:space="0" w:color="auto"/>
        <w:left w:val="none" w:sz="0" w:space="0" w:color="auto"/>
        <w:bottom w:val="none" w:sz="0" w:space="0" w:color="auto"/>
        <w:right w:val="none" w:sz="0" w:space="0" w:color="auto"/>
      </w:divBdr>
    </w:div>
    <w:div w:id="1571230102">
      <w:bodyDiv w:val="1"/>
      <w:marLeft w:val="0"/>
      <w:marRight w:val="0"/>
      <w:marTop w:val="0"/>
      <w:marBottom w:val="0"/>
      <w:divBdr>
        <w:top w:val="none" w:sz="0" w:space="0" w:color="auto"/>
        <w:left w:val="none" w:sz="0" w:space="0" w:color="auto"/>
        <w:bottom w:val="none" w:sz="0" w:space="0" w:color="auto"/>
        <w:right w:val="none" w:sz="0" w:space="0" w:color="auto"/>
      </w:divBdr>
    </w:div>
    <w:div w:id="1595165970">
      <w:bodyDiv w:val="1"/>
      <w:marLeft w:val="0"/>
      <w:marRight w:val="0"/>
      <w:marTop w:val="0"/>
      <w:marBottom w:val="0"/>
      <w:divBdr>
        <w:top w:val="none" w:sz="0" w:space="0" w:color="auto"/>
        <w:left w:val="none" w:sz="0" w:space="0" w:color="auto"/>
        <w:bottom w:val="none" w:sz="0" w:space="0" w:color="auto"/>
        <w:right w:val="none" w:sz="0" w:space="0" w:color="auto"/>
      </w:divBdr>
    </w:div>
    <w:div w:id="1619944959">
      <w:bodyDiv w:val="1"/>
      <w:marLeft w:val="0"/>
      <w:marRight w:val="0"/>
      <w:marTop w:val="0"/>
      <w:marBottom w:val="0"/>
      <w:divBdr>
        <w:top w:val="none" w:sz="0" w:space="0" w:color="auto"/>
        <w:left w:val="none" w:sz="0" w:space="0" w:color="auto"/>
        <w:bottom w:val="none" w:sz="0" w:space="0" w:color="auto"/>
        <w:right w:val="none" w:sz="0" w:space="0" w:color="auto"/>
      </w:divBdr>
    </w:div>
    <w:div w:id="1657147032">
      <w:bodyDiv w:val="1"/>
      <w:marLeft w:val="0"/>
      <w:marRight w:val="0"/>
      <w:marTop w:val="0"/>
      <w:marBottom w:val="0"/>
      <w:divBdr>
        <w:top w:val="none" w:sz="0" w:space="0" w:color="auto"/>
        <w:left w:val="none" w:sz="0" w:space="0" w:color="auto"/>
        <w:bottom w:val="none" w:sz="0" w:space="0" w:color="auto"/>
        <w:right w:val="none" w:sz="0" w:space="0" w:color="auto"/>
      </w:divBdr>
    </w:div>
    <w:div w:id="1820148029">
      <w:bodyDiv w:val="1"/>
      <w:marLeft w:val="0"/>
      <w:marRight w:val="0"/>
      <w:marTop w:val="0"/>
      <w:marBottom w:val="0"/>
      <w:divBdr>
        <w:top w:val="none" w:sz="0" w:space="0" w:color="auto"/>
        <w:left w:val="none" w:sz="0" w:space="0" w:color="auto"/>
        <w:bottom w:val="none" w:sz="0" w:space="0" w:color="auto"/>
        <w:right w:val="none" w:sz="0" w:space="0" w:color="auto"/>
      </w:divBdr>
    </w:div>
    <w:div w:id="1910070539">
      <w:bodyDiv w:val="1"/>
      <w:marLeft w:val="0"/>
      <w:marRight w:val="0"/>
      <w:marTop w:val="0"/>
      <w:marBottom w:val="0"/>
      <w:divBdr>
        <w:top w:val="none" w:sz="0" w:space="0" w:color="auto"/>
        <w:left w:val="none" w:sz="0" w:space="0" w:color="auto"/>
        <w:bottom w:val="none" w:sz="0" w:space="0" w:color="auto"/>
        <w:right w:val="none" w:sz="0" w:space="0" w:color="auto"/>
      </w:divBdr>
      <w:divsChild>
        <w:div w:id="2099598642">
          <w:marLeft w:val="0"/>
          <w:marRight w:val="0"/>
          <w:marTop w:val="115"/>
          <w:marBottom w:val="0"/>
          <w:divBdr>
            <w:top w:val="none" w:sz="0" w:space="0" w:color="auto"/>
            <w:left w:val="none" w:sz="0" w:space="0" w:color="auto"/>
            <w:bottom w:val="none" w:sz="0" w:space="0" w:color="auto"/>
            <w:right w:val="none" w:sz="0" w:space="0" w:color="auto"/>
          </w:divBdr>
        </w:div>
        <w:div w:id="1159806321">
          <w:marLeft w:val="0"/>
          <w:marRight w:val="0"/>
          <w:marTop w:val="115"/>
          <w:marBottom w:val="0"/>
          <w:divBdr>
            <w:top w:val="none" w:sz="0" w:space="0" w:color="auto"/>
            <w:left w:val="none" w:sz="0" w:space="0" w:color="auto"/>
            <w:bottom w:val="none" w:sz="0" w:space="0" w:color="auto"/>
            <w:right w:val="none" w:sz="0" w:space="0" w:color="auto"/>
          </w:divBdr>
        </w:div>
        <w:div w:id="1372610210">
          <w:marLeft w:val="0"/>
          <w:marRight w:val="0"/>
          <w:marTop w:val="115"/>
          <w:marBottom w:val="0"/>
          <w:divBdr>
            <w:top w:val="none" w:sz="0" w:space="0" w:color="auto"/>
            <w:left w:val="none" w:sz="0" w:space="0" w:color="auto"/>
            <w:bottom w:val="none" w:sz="0" w:space="0" w:color="auto"/>
            <w:right w:val="none" w:sz="0" w:space="0" w:color="auto"/>
          </w:divBdr>
        </w:div>
        <w:div w:id="1089693829">
          <w:marLeft w:val="0"/>
          <w:marRight w:val="0"/>
          <w:marTop w:val="115"/>
          <w:marBottom w:val="0"/>
          <w:divBdr>
            <w:top w:val="none" w:sz="0" w:space="0" w:color="auto"/>
            <w:left w:val="none" w:sz="0" w:space="0" w:color="auto"/>
            <w:bottom w:val="none" w:sz="0" w:space="0" w:color="auto"/>
            <w:right w:val="none" w:sz="0" w:space="0" w:color="auto"/>
          </w:divBdr>
        </w:div>
        <w:div w:id="1923710890">
          <w:marLeft w:val="0"/>
          <w:marRight w:val="0"/>
          <w:marTop w:val="115"/>
          <w:marBottom w:val="0"/>
          <w:divBdr>
            <w:top w:val="none" w:sz="0" w:space="0" w:color="auto"/>
            <w:left w:val="none" w:sz="0" w:space="0" w:color="auto"/>
            <w:bottom w:val="none" w:sz="0" w:space="0" w:color="auto"/>
            <w:right w:val="none" w:sz="0" w:space="0" w:color="auto"/>
          </w:divBdr>
        </w:div>
      </w:divsChild>
    </w:div>
    <w:div w:id="2078240897">
      <w:bodyDiv w:val="1"/>
      <w:marLeft w:val="0"/>
      <w:marRight w:val="0"/>
      <w:marTop w:val="0"/>
      <w:marBottom w:val="0"/>
      <w:divBdr>
        <w:top w:val="none" w:sz="0" w:space="0" w:color="auto"/>
        <w:left w:val="none" w:sz="0" w:space="0" w:color="auto"/>
        <w:bottom w:val="none" w:sz="0" w:space="0" w:color="auto"/>
        <w:right w:val="none" w:sz="0" w:space="0" w:color="auto"/>
      </w:divBdr>
    </w:div>
    <w:div w:id="2130198662">
      <w:bodyDiv w:val="1"/>
      <w:marLeft w:val="0"/>
      <w:marRight w:val="0"/>
      <w:marTop w:val="0"/>
      <w:marBottom w:val="0"/>
      <w:divBdr>
        <w:top w:val="none" w:sz="0" w:space="0" w:color="auto"/>
        <w:left w:val="none" w:sz="0" w:space="0" w:color="auto"/>
        <w:bottom w:val="none" w:sz="0" w:space="0" w:color="auto"/>
        <w:right w:val="none" w:sz="0" w:space="0" w:color="auto"/>
      </w:divBdr>
    </w:div>
    <w:div w:id="21354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BộG19</b:Tag>
    <b:SourceType>Book</b:SourceType>
    <b:Guid>{12D3B0A8-2610-41EC-BEC3-DF541793F654}</b:Guid>
    <b:Author>
      <b:Author>
        <b:NameList>
          <b:Person>
            <b:Last>tạo</b:Last>
            <b:First>Bộ</b:First>
            <b:Middle>Giáo dục và Đào</b:Middle>
          </b:Person>
        </b:NameList>
      </b:Author>
    </b:Author>
    <b:Title>Giáo trình Kinh tế chính trị Mác - Lênin (dành cho bậc đại học - không chuyên lý luận chính trị)</b:Title>
    <b:Year>2019</b:Year>
    <b:City>Hà Nội</b:City>
    <b:Publisher>NXB Giáo dục</b:Publisher>
    <b:RefOrder>2</b:RefOrder>
  </b:Source>
  <b:Source>
    <b:Tag>BộG191</b:Tag>
    <b:SourceType>Book</b:SourceType>
    <b:Guid>{48F8C703-E436-4E73-8EF8-5DEAEE39AC95}</b:Guid>
    <b:LCID>vi-VN</b:LCID>
    <b:Author>
      <b:Author>
        <b:NameList>
          <b:Person>
            <b:Last>tạo</b:Last>
            <b:First>Bộ</b:First>
            <b:Middle>Giáo dục và Đào</b:Middle>
          </b:Person>
        </b:NameList>
      </b:Author>
    </b:Author>
    <b:Title>Giáo trình Kinh tế chính trị Mác - Lênin (dành cho bậc đại học - không chuyên lý luận chính trị)</b:Title>
    <b:Year>2019</b:Year>
    <b:City>Hà Nội</b:City>
    <b:Publisher>NXB Giáo dục</b:Publisher>
    <b:RefOrder>1</b:RefOrder>
  </b:Source>
</b:Sources>
</file>

<file path=customXml/itemProps1.xml><?xml version="1.0" encoding="utf-8"?>
<ds:datastoreItem xmlns:ds="http://schemas.openxmlformats.org/officeDocument/2006/customXml" ds:itemID="{F16050E0-C862-4B36-A672-4DD29C60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2762</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Thanh Dat</cp:lastModifiedBy>
  <cp:revision>1615</cp:revision>
  <cp:lastPrinted>2021-08-14T18:48:00Z</cp:lastPrinted>
  <dcterms:created xsi:type="dcterms:W3CDTF">2019-09-22T12:43:00Z</dcterms:created>
  <dcterms:modified xsi:type="dcterms:W3CDTF">2022-01-01T15:56:00Z</dcterms:modified>
</cp:coreProperties>
</file>